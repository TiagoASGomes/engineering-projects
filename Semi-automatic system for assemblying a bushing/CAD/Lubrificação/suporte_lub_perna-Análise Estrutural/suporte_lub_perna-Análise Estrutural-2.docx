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4DE6E418" w14:textId="77777777" w:rsidTr="00A43A5B">
        <w:trPr>
          <w:cantSplit/>
          <w:trHeight w:val="4488"/>
        </w:trPr>
        <w:tc>
          <w:tcPr>
            <w:tcW w:w="6285" w:type="dxa"/>
          </w:tcPr>
          <w:p w14:paraId="74AC5C0B" w14:textId="73BEFDED" w:rsidR="00F448BC" w:rsidRDefault="007F5E74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205EB1" wp14:editId="151B44D3">
                  <wp:extent cx="3853815" cy="1972310"/>
                  <wp:effectExtent l="0" t="0" r="0" b="8890"/>
                  <wp:docPr id="653973446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97344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elacomGrelh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B002E63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1354010B" w14:textId="08C86C1D" w:rsidR="00B77317" w:rsidRPr="00CD1539" w:rsidRDefault="007F5E74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suporte_lub_perna</w:t>
                  </w:r>
                </w:p>
                <w:p w14:paraId="18B8BDF8" w14:textId="77777777" w:rsidR="00B77317" w:rsidRPr="00CD1539" w:rsidRDefault="00B77317" w:rsidP="00E217C8">
                  <w:pPr>
                    <w:rPr>
                      <w:rStyle w:val="Forte"/>
                      <w:sz w:val="20"/>
                      <w:szCs w:val="20"/>
                    </w:rPr>
                  </w:pPr>
                </w:p>
                <w:p w14:paraId="025C84B3" w14:textId="1B50FF89" w:rsidR="00B77317" w:rsidRPr="00CD1539" w:rsidRDefault="007F5E74" w:rsidP="009C008A">
                  <w:pPr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12 de junho de 2023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br/>
                  </w:r>
                  <w:r>
                    <w:rPr>
                      <w:rStyle w:val="Forte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Solidworks</w:t>
                  </w:r>
                </w:p>
                <w:p w14:paraId="325B83F2" w14:textId="1808ADB6" w:rsidR="00B77317" w:rsidRPr="00CD1539" w:rsidRDefault="007F5E74" w:rsidP="009C008A">
                  <w:pPr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Forte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Análise Estrutural</w:t>
                  </w:r>
                </w:p>
                <w:p w14:paraId="7BE1A83D" w14:textId="26130859" w:rsidR="00B77317" w:rsidRPr="006A441F" w:rsidRDefault="007F5E74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Forte"/>
                      <w:b w:val="0"/>
                    </w:rPr>
                    <w:t xml:space="preserve">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22170AD3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71005A1D" w14:textId="406DA335" w:rsidR="00B77317" w:rsidRDefault="007F5E74" w:rsidP="00E3408D">
                      <w:pPr>
                        <w:pStyle w:val="Cabealhodondice"/>
                      </w:pPr>
                      <w:r>
                        <w:t>Table of Contents</w:t>
                      </w:r>
                    </w:p>
                    <w:p w14:paraId="602BD169" w14:textId="2903D07D" w:rsidR="007F5E74" w:rsidRDefault="001041F1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37482014" w:history="1">
                        <w:r w:rsidR="007F5E74" w:rsidRPr="0098504A">
                          <w:rPr>
                            <w:rStyle w:val="Hiperligao"/>
                            <w:noProof/>
                          </w:rPr>
                          <w:t>Description</w:t>
                        </w:r>
                        <w:r w:rsidR="007F5E74">
                          <w:rPr>
                            <w:noProof/>
                            <w:webHidden/>
                          </w:rPr>
                          <w:tab/>
                        </w:r>
                        <w:r w:rsidR="007F5E7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F5E74">
                          <w:rPr>
                            <w:noProof/>
                            <w:webHidden/>
                          </w:rPr>
                          <w:instrText xml:space="preserve"> PAGEREF _Toc137482014 \h </w:instrText>
                        </w:r>
                        <w:r w:rsidR="007F5E74">
                          <w:rPr>
                            <w:noProof/>
                            <w:webHidden/>
                          </w:rPr>
                        </w:r>
                        <w:r w:rsidR="007F5E7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F5E74">
                          <w:rPr>
                            <w:noProof/>
                            <w:webHidden/>
                          </w:rPr>
                          <w:t>1</w:t>
                        </w:r>
                        <w:r w:rsidR="007F5E7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C0DA036" w14:textId="6D009201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15" w:history="1">
                        <w:r w:rsidRPr="0098504A">
                          <w:rPr>
                            <w:rStyle w:val="Hiperligao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C7DCC9" w14:textId="6939ABFB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16" w:history="1">
                        <w:r w:rsidRPr="0098504A">
                          <w:rPr>
                            <w:rStyle w:val="Hiperligao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B6DC217" w14:textId="428A2299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17" w:history="1">
                        <w:r w:rsidRPr="0098504A">
                          <w:rPr>
                            <w:rStyle w:val="Hiperligao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_Toc137482017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CBBD99A" w14:textId="7EF5E29E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18" w:history="1">
                        <w:r w:rsidRPr="0098504A">
                          <w:rPr>
                            <w:rStyle w:val="Hiperligao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D97D36A" w14:textId="641D4D5F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19" w:history="1">
                        <w:r w:rsidRPr="0098504A">
                          <w:rPr>
                            <w:rStyle w:val="Hiperligao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_Toc137482019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4968E0E" w14:textId="6D98111C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20" w:history="1">
                        <w:r w:rsidRPr="0098504A">
                          <w:rPr>
                            <w:rStyle w:val="Hiperligao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ED4955D" w14:textId="1CDEF117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21" w:history="1">
                        <w:r w:rsidRPr="0098504A">
                          <w:rPr>
                            <w:rStyle w:val="Hiperligao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C72E84E" w14:textId="1E65EC9E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22" w:history="1">
                        <w:r w:rsidRPr="0098504A">
                          <w:rPr>
                            <w:rStyle w:val="Hiperligao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F46B1CD" w14:textId="63CC0736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23" w:history="1">
                        <w:r w:rsidRPr="0098504A">
                          <w:rPr>
                            <w:rStyle w:val="Hiperligao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62011E3" w14:textId="3AF520F9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24" w:history="1">
                        <w:r w:rsidRPr="0098504A">
                          <w:rPr>
                            <w:rStyle w:val="Hiperligao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75B1A97" w14:textId="6D5CA997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25" w:history="1">
                        <w:r w:rsidRPr="0098504A">
                          <w:rPr>
                            <w:rStyle w:val="Hiperligao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17E69F" w14:textId="1C40FBB6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26" w:history="1">
                        <w:r w:rsidRPr="0098504A">
                          <w:rPr>
                            <w:rStyle w:val="Hiperligao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8F764D0" w14:textId="11D13222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27" w:history="1">
                        <w:r w:rsidRPr="0098504A">
                          <w:rPr>
                            <w:rStyle w:val="Hiperligao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5E34D90" w14:textId="2FF2F4D3" w:rsidR="007F5E74" w:rsidRDefault="007F5E74">
                      <w:pPr>
                        <w:pStyle w:val="ndice1"/>
                        <w:rPr>
                          <w:noProof/>
                          <w:kern w:val="2"/>
                          <w:sz w:val="22"/>
                          <w:lang w:val="pt-PT" w:eastAsia="pt-PT"/>
                          <w14:ligatures w14:val="standardContextual"/>
                        </w:rPr>
                      </w:pPr>
                      <w:hyperlink w:anchor="_Toc137482028" w:history="1">
                        <w:r w:rsidRPr="0098504A">
                          <w:rPr>
                            <w:rStyle w:val="Hiperligao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_Toc137482028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58DF5AF" w14:textId="0C236A87" w:rsidR="00B77317" w:rsidRPr="00EF5B54" w:rsidRDefault="001041F1" w:rsidP="00E3408D">
                      <w:pPr>
                        <w:pStyle w:val="ndice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90708BB" w14:textId="77777777" w:rsidR="00F448BC" w:rsidRDefault="00F448BC" w:rsidP="00A5373F"/>
        </w:tc>
      </w:tr>
      <w:tr w:rsidR="00F448BC" w14:paraId="495C12D4" w14:textId="77777777" w:rsidTr="00BE081A">
        <w:trPr>
          <w:cantSplit/>
          <w:trHeight w:val="3924"/>
        </w:trPr>
        <w:tc>
          <w:tcPr>
            <w:tcW w:w="6285" w:type="dxa"/>
          </w:tcPr>
          <w:p w14:paraId="2DC957B8" w14:textId="2DC45207" w:rsidR="00C27B5D" w:rsidRDefault="007F5E74" w:rsidP="00C27B5D">
            <w:pPr>
              <w:pStyle w:val="Ttulo1"/>
            </w:pPr>
            <w:bookmarkStart w:id="0" w:name="_Toc137482014"/>
            <w:r>
              <w:t>Description</w:t>
            </w:r>
            <w:bookmarkEnd w:id="0"/>
          </w:p>
          <w:p w14:paraId="2036F002" w14:textId="0B7382DE" w:rsidR="00F448BC" w:rsidRPr="00E65D6E" w:rsidRDefault="007F5E74" w:rsidP="00FF408C">
            <w:r>
              <w:t>No Data</w:t>
            </w:r>
          </w:p>
        </w:tc>
        <w:tc>
          <w:tcPr>
            <w:tcW w:w="4713" w:type="dxa"/>
            <w:vMerge/>
          </w:tcPr>
          <w:p w14:paraId="76A23F1C" w14:textId="77777777" w:rsidR="00F448BC" w:rsidRPr="00A33AA4" w:rsidRDefault="00F448BC" w:rsidP="00840CC7">
            <w:pPr>
              <w:pStyle w:val="ndice3"/>
            </w:pPr>
          </w:p>
        </w:tc>
      </w:tr>
    </w:tbl>
    <w:p w14:paraId="6C4B1A04" w14:textId="77777777" w:rsidR="00F25CD7" w:rsidRDefault="00F25CD7">
      <w: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5E3050C4" w14:textId="77777777" w:rsidTr="00DD03CF">
        <w:tc>
          <w:tcPr>
            <w:tcW w:w="11016" w:type="dxa"/>
          </w:tcPr>
          <w:p w14:paraId="183204D7" w14:textId="0DEFA1F1" w:rsidR="00343025" w:rsidRDefault="007F5E74" w:rsidP="00343025">
            <w:pPr>
              <w:pStyle w:val="Ttulo1"/>
            </w:pPr>
            <w:bookmarkStart w:id="1" w:name="_Toc243733140"/>
            <w:bookmarkStart w:id="2" w:name="_Toc245020107"/>
            <w:bookmarkStart w:id="3" w:name="_Toc245020139"/>
            <w:bookmarkStart w:id="4" w:name="_Toc137482015"/>
            <w:r>
              <w:lastRenderedPageBreak/>
              <w:t>Assumptions</w:t>
            </w:r>
            <w:bookmarkEnd w:id="4"/>
          </w:p>
          <w:p w14:paraId="1CE6D2C3" w14:textId="57AACCCF" w:rsidR="00A96F2C" w:rsidRDefault="00A96F2C" w:rsidP="00A96F2C"/>
        </w:tc>
      </w:tr>
    </w:tbl>
    <w:p w14:paraId="7E974571" w14:textId="77777777" w:rsidR="00343025" w:rsidRDefault="00343025" w:rsidP="00B77317">
      <w:pPr>
        <w:pStyle w:val="Ttulo1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6AEAD34" w14:textId="77777777" w:rsidTr="00ED5A01">
        <w:tc>
          <w:tcPr>
            <w:tcW w:w="11016" w:type="dxa"/>
          </w:tcPr>
          <w:p w14:paraId="0C5002E1" w14:textId="206F4D8E" w:rsidR="00FF408C" w:rsidRDefault="007F5E74" w:rsidP="00FF408C">
            <w:pPr>
              <w:pStyle w:val="Ttulo1"/>
            </w:pPr>
            <w:bookmarkStart w:id="5" w:name="_Toc137482016"/>
            <w:r>
              <w:t>Model Information</w:t>
            </w:r>
            <w:bookmarkEnd w:id="5"/>
          </w:p>
          <w:p w14:paraId="748B2AE8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8D84A38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elacomGrelh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257ECFE6" w14:textId="77777777" w:rsidTr="00077EA0">
                    <w:tc>
                      <w:tcPr>
                        <w:tcW w:w="8640" w:type="dxa"/>
                      </w:tcPr>
                      <w:p w14:paraId="19F9F6D4" w14:textId="21A01945" w:rsidR="00077EA0" w:rsidRDefault="007F5E74" w:rsidP="00077EA0">
                        <w:pPr>
                          <w:jc w:val="center"/>
                          <w:rPr>
                            <w:rStyle w:val="Forte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15F62A09" wp14:editId="73CAC3D6">
                              <wp:extent cx="5349240" cy="3549650"/>
                              <wp:effectExtent l="0" t="0" r="3810" b="0"/>
                              <wp:docPr id="136272783" name="Imagem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72783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49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CFA7CD4" w14:textId="641F6251" w:rsidR="00C16188" w:rsidRDefault="007F5E74" w:rsidP="00C16188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Forte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noProof/>
                      <w:sz w:val="20"/>
                      <w:szCs w:val="20"/>
                    </w:rPr>
                    <w:t>suporte_lub_perna</w:t>
                  </w:r>
                </w:p>
                <w:p w14:paraId="0093956E" w14:textId="4FEEF47B" w:rsidR="00C16188" w:rsidRDefault="007F5E74" w:rsidP="00C16188">
                  <w:pPr>
                    <w:jc w:val="center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Forte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1DCA1B5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A41518" w14:textId="54F7EAF1" w:rsidR="00C16188" w:rsidRPr="0044448A" w:rsidRDefault="007F5E74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Forte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9D0AC8D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D88192B" w14:textId="181A3EEC" w:rsidR="00C16188" w:rsidRDefault="007F5E74" w:rsidP="0044448A">
                  <w:pPr>
                    <w:jc w:val="center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93A7FC8" w14:textId="2C8BA320" w:rsidR="00C16188" w:rsidRDefault="007F5E7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444EA8E" w14:textId="3D1F317B" w:rsidR="00C16188" w:rsidRDefault="007F5E7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E72DB1" w14:textId="2CBBF428" w:rsidR="00C16188" w:rsidRDefault="007F5E7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11BB22B0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78817A" w14:textId="3C75D95B" w:rsidR="00C16188" w:rsidRDefault="007F5E74" w:rsidP="0044448A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Boss-Extrude9</w:t>
                  </w:r>
                </w:p>
                <w:p w14:paraId="5B0C0082" w14:textId="68BBEB74" w:rsidR="004B3022" w:rsidRPr="0044448A" w:rsidRDefault="007F5E74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C44BA87" wp14:editId="19F93FDF">
                        <wp:extent cx="1562735" cy="1036955"/>
                        <wp:effectExtent l="0" t="0" r="0" b="0"/>
                        <wp:docPr id="1525842038" name="Imagem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5842038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036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7C573C" w14:textId="41E98A2D" w:rsidR="00C16188" w:rsidRPr="0044448A" w:rsidRDefault="007F5E7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C82DBC" w14:textId="77777777" w:rsidR="007F5E74" w:rsidRDefault="007F5E7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Mass:1,03214 kg</w:t>
                  </w:r>
                </w:p>
                <w:p w14:paraId="4DE33A2F" w14:textId="77777777" w:rsidR="007F5E74" w:rsidRDefault="007F5E7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Volume:0,000382272 m^3</w:t>
                  </w:r>
                </w:p>
                <w:p w14:paraId="15B88976" w14:textId="77777777" w:rsidR="007F5E74" w:rsidRDefault="007F5E7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Density:2 700 kg/m^3</w:t>
                  </w:r>
                </w:p>
                <w:p w14:paraId="795950E8" w14:textId="77777777" w:rsidR="007F5E74" w:rsidRDefault="007F5E7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Weight:10,1149 N</w:t>
                  </w:r>
                </w:p>
                <w:p w14:paraId="1B2B9B1A" w14:textId="637E24DE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6B1271" w14:textId="77777777" w:rsidR="007F5E74" w:rsidRDefault="007F5E7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C:\Users\Tiago Costa\Desktop\3º ano 2223\2 Semestre\PESTEM\Conjuntos\Lubrificação\suporte_lub_perna.SLDPRT</w:t>
                  </w:r>
                </w:p>
                <w:p w14:paraId="72E9E31F" w14:textId="5EAF4181" w:rsidR="00C16188" w:rsidRPr="0044448A" w:rsidRDefault="007F5E7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12 15:49:10 2023</w:t>
                  </w:r>
                </w:p>
              </w:tc>
            </w:tr>
          </w:tbl>
          <w:p w14:paraId="01E41963" w14:textId="2D1F4B03" w:rsidR="00FF408C" w:rsidRDefault="00FF408C" w:rsidP="00A96F2C"/>
        </w:tc>
      </w:tr>
    </w:tbl>
    <w:p w14:paraId="16376D40" w14:textId="77777777" w:rsidR="00FF408C" w:rsidRDefault="00FF408C" w:rsidP="00FF408C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19004C8B" w14:textId="77777777" w:rsidTr="005E294F">
        <w:tc>
          <w:tcPr>
            <w:tcW w:w="11016" w:type="dxa"/>
          </w:tcPr>
          <w:p w14:paraId="6766F40F" w14:textId="64D67FC9" w:rsidR="00B35001" w:rsidRPr="00B35001" w:rsidRDefault="007F5E74" w:rsidP="00B35001">
            <w:pPr>
              <w:pStyle w:val="Ttulo1"/>
            </w:pPr>
            <w:bookmarkStart w:id="6" w:name="_Toc137482017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33"/>
              <w:gridCol w:w="5272"/>
            </w:tblGrid>
            <w:tr w:rsidR="00B35001" w14:paraId="76634A8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ADCC0C" w14:textId="28B19FF3" w:rsidR="00B35001" w:rsidRDefault="007F5E74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79D813" w14:textId="028BDFB6" w:rsidR="00B35001" w:rsidRDefault="007F5E7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Análise Estrutural</w:t>
                  </w:r>
                </w:p>
              </w:tc>
            </w:tr>
            <w:tr w:rsidR="007F5E74" w14:paraId="290D11A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CE5B62" w14:textId="756B9593" w:rsidR="007F5E74" w:rsidRDefault="007F5E74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94AF11" w14:textId="3B561B0B" w:rsidR="007F5E74" w:rsidRDefault="007F5E7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7F5E74" w14:paraId="3FCC94F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EE3DDC" w14:textId="267B39B9" w:rsidR="007F5E74" w:rsidRDefault="007F5E74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C7EC99" w14:textId="606222F4" w:rsidR="007F5E74" w:rsidRDefault="007F5E7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F5E74" w14:paraId="4BAE196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B6EF78" w14:textId="711244F5" w:rsidR="007F5E74" w:rsidRDefault="007F5E74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0D84D8" w14:textId="64EC6D74" w:rsidR="007F5E74" w:rsidRDefault="007F5E7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F5E74" w14:paraId="4098CFA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738B9C" w14:textId="416257F6" w:rsidR="007F5E74" w:rsidRDefault="007F5E74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BFB53D" w14:textId="74D55799" w:rsidR="007F5E74" w:rsidRDefault="007F5E7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7F5E74" w14:paraId="679F2D8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BC8CF9" w14:textId="60A38CEE" w:rsidR="007F5E74" w:rsidRDefault="007F5E74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792577" w14:textId="7D627953" w:rsidR="007F5E74" w:rsidRDefault="007F5E7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7F5E74" w14:paraId="26E8F31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5CE8D3" w14:textId="51C39339" w:rsidR="007F5E74" w:rsidRDefault="007F5E74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5CE5CF" w14:textId="56F3DCEE" w:rsidR="007F5E74" w:rsidRDefault="007F5E7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E74" w14:paraId="685ED7E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824460" w14:textId="198DCCC1" w:rsidR="007F5E74" w:rsidRDefault="007F5E74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85FD9B" w14:textId="6FF4CA0C" w:rsidR="007F5E74" w:rsidRDefault="007F5E7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F5E74" w14:paraId="2CBD04B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83348D" w14:textId="6A6992F3" w:rsidR="007F5E74" w:rsidRDefault="007F5E74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83FE3B" w14:textId="6F376B43" w:rsidR="007F5E74" w:rsidRDefault="007F5E7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E74" w14:paraId="2E07095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FBF0F0" w14:textId="5EFDB068" w:rsidR="007F5E74" w:rsidRDefault="007F5E74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56D3C5" w14:textId="45657E44" w:rsidR="007F5E74" w:rsidRDefault="007F5E7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E74" w14:paraId="16E123F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D574A2" w14:textId="562C8DF2" w:rsidR="007F5E74" w:rsidRDefault="007F5E74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E86E6D" w14:textId="064E5C00" w:rsidR="007F5E74" w:rsidRDefault="007F5E7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E74" w14:paraId="7FBC4D2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6CA391" w14:textId="75E7DBE7" w:rsidR="007F5E74" w:rsidRDefault="007F5E74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CBAD17" w14:textId="5AEC22EE" w:rsidR="007F5E74" w:rsidRDefault="007F5E7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F5E74" w14:paraId="1583CAC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532384" w14:textId="7C07CE3F" w:rsidR="007F5E74" w:rsidRDefault="007F5E74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868406" w14:textId="5280346E" w:rsidR="007F5E74" w:rsidRDefault="007F5E7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E74" w14:paraId="3CBF445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806857" w14:textId="10AD48D9" w:rsidR="007F5E74" w:rsidRDefault="007F5E74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2FBF00" w14:textId="62D069BF" w:rsidR="007F5E74" w:rsidRDefault="007F5E7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F5E74" w14:paraId="744F5A1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294EC4" w14:textId="2340EDAB" w:rsidR="007F5E74" w:rsidRDefault="007F5E74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BF98A1" w14:textId="0CEA7897" w:rsidR="007F5E74" w:rsidRDefault="007F5E7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E74" w14:paraId="630AABC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660307" w14:textId="2B6BEBC6" w:rsidR="007F5E74" w:rsidRDefault="007F5E74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8F21A5" w14:textId="6640CA8B" w:rsidR="007F5E74" w:rsidRDefault="007F5E7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E74" w14:paraId="3686F22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34F47B" w14:textId="7203B96C" w:rsidR="007F5E74" w:rsidRDefault="007F5E74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93E362" w14:textId="13ED517C" w:rsidR="007F5E74" w:rsidRDefault="007F5E7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(C:\Users\Tiago Costa\Desktop\3º ano 2223\2 Semestre\PESTEM\Conjuntos\Lubrificação)</w:t>
                  </w:r>
                </w:p>
              </w:tc>
            </w:tr>
          </w:tbl>
          <w:p w14:paraId="64EAA672" w14:textId="2E13955C" w:rsidR="005E294F" w:rsidRDefault="005E294F" w:rsidP="00A96F2C"/>
        </w:tc>
      </w:tr>
      <w:bookmarkEnd w:id="1"/>
      <w:bookmarkEnd w:id="2"/>
      <w:bookmarkEnd w:id="3"/>
    </w:tbl>
    <w:p w14:paraId="3B851DE7" w14:textId="77777777" w:rsidR="00F33129" w:rsidRDefault="00F33129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597119C5" w14:textId="77777777" w:rsidTr="00E80CD9">
        <w:tc>
          <w:tcPr>
            <w:tcW w:w="11016" w:type="dxa"/>
          </w:tcPr>
          <w:p w14:paraId="7CD9039A" w14:textId="31FB96AE" w:rsidR="00F33129" w:rsidRPr="00B35001" w:rsidRDefault="007F5E74" w:rsidP="000A7C6B">
            <w:pPr>
              <w:pStyle w:val="Ttulo1"/>
            </w:pPr>
            <w:bookmarkStart w:id="7" w:name="_Toc137482018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043BB71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6C1F3C" w14:textId="2645BC49" w:rsidR="00F33129" w:rsidRDefault="007F5E74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F7170A" w14:textId="41FDB602" w:rsidR="00F33129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7F5E74" w14:paraId="4CEB6E7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5E5503" w14:textId="7EFA402B" w:rsidR="007F5E74" w:rsidRDefault="007F5E74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F01F3F" w14:textId="617CA981" w:rsidR="007F5E74" w:rsidRDefault="007F5E7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7F5E74" w14:paraId="3C79669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5BC637" w14:textId="1861EE9A" w:rsidR="007F5E74" w:rsidRDefault="007F5E74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CFFF13" w14:textId="000B3675" w:rsidR="007F5E74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7F5E74" w14:paraId="6D301BC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ACB97E" w14:textId="69A6FE54" w:rsidR="007F5E74" w:rsidRDefault="007F5E74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54D304" w14:textId="4677D6B9" w:rsidR="007F5E74" w:rsidRDefault="007F5E7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7F5E74" w14:paraId="2BCECC9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C33B0C" w14:textId="378BC3F4" w:rsidR="007F5E74" w:rsidRDefault="007F5E74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BD1B59" w14:textId="07E9453B" w:rsidR="007F5E74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6DD6831E" w14:textId="1A2C4525" w:rsidR="00F33129" w:rsidRDefault="00F33129" w:rsidP="000A7C6B"/>
        </w:tc>
      </w:tr>
    </w:tbl>
    <w:p w14:paraId="62F68EC7" w14:textId="77777777" w:rsidR="00E80CD9" w:rsidRDefault="00E80CD9" w:rsidP="00076F1F"/>
    <w:tbl>
      <w:tblPr>
        <w:tblStyle w:val="TabelacomGrelh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7FDB3884" w14:textId="77777777" w:rsidTr="005273D5">
        <w:trPr>
          <w:trHeight w:val="4158"/>
        </w:trPr>
        <w:tc>
          <w:tcPr>
            <w:tcW w:w="11136" w:type="dxa"/>
          </w:tcPr>
          <w:p w14:paraId="27D05DEF" w14:textId="5CF6F932" w:rsidR="00E80CD9" w:rsidRPr="00AC3438" w:rsidRDefault="007F5E74" w:rsidP="000A7C6B">
            <w:pPr>
              <w:pStyle w:val="Ttulo1"/>
            </w:pPr>
            <w:bookmarkStart w:id="8" w:name="_Toc243733144"/>
            <w:bookmarkStart w:id="9" w:name="_Toc245020112"/>
            <w:bookmarkStart w:id="10" w:name="_Toc245020144"/>
            <w:bookmarkStart w:id="11" w:name="_Toc137482019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0C4E185B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FB0540A" w14:textId="14D747A7" w:rsidR="00E80CD9" w:rsidRPr="003E6C57" w:rsidRDefault="007F5E74" w:rsidP="000A7C6B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950902" w14:textId="5A5B4581" w:rsidR="00E80CD9" w:rsidRPr="003E6C57" w:rsidRDefault="007F5E7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287517E" w14:textId="0CC21CFF" w:rsidR="00E80CD9" w:rsidRPr="003E6C57" w:rsidRDefault="007F5E7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E1860F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2B091CC6" w14:textId="238B9D24" w:rsidR="00E80CD9" w:rsidRPr="00577134" w:rsidRDefault="007F5E74" w:rsidP="000A7C6B">
                  <w:pPr>
                    <w:jc w:val="center"/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E183EB4" wp14:editId="62AF182A">
                        <wp:extent cx="1904365" cy="1263650"/>
                        <wp:effectExtent l="0" t="0" r="635" b="0"/>
                        <wp:docPr id="93561761" name="Image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561761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3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GrelhaMdia1-Cor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1A4412C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A196DF" w14:textId="74BFAB32" w:rsidR="00E80CD9" w:rsidRPr="00BE6656" w:rsidRDefault="007F5E74" w:rsidP="000A7C6B">
                        <w:pPr>
                          <w:jc w:val="right"/>
                          <w:rPr>
                            <w:rStyle w:val="Forte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25B2AB" w14:textId="39149DE7" w:rsidR="00E80CD9" w:rsidRPr="00BE6656" w:rsidRDefault="007F5E7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7F5E74" w:rsidRPr="00577134" w14:paraId="3EA5AAF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9A901F" w14:textId="749C09EF" w:rsidR="007F5E74" w:rsidRDefault="007F5E74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97E128" w14:textId="213617FA" w:rsidR="007F5E74" w:rsidRDefault="007F5E7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7F5E74" w:rsidRPr="00577134" w14:paraId="7561209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3CB0E5" w14:textId="2A2B6598" w:rsidR="007F5E74" w:rsidRDefault="007F5E74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5B4B36" w14:textId="5DE54911" w:rsidR="007F5E74" w:rsidRDefault="007F5E7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7F5E74" w:rsidRPr="00577134" w14:paraId="582E941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E5AF590" w14:textId="0DF5292E" w:rsidR="007F5E74" w:rsidRDefault="007F5E74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8B61AB" w14:textId="11397ADE" w:rsidR="007F5E74" w:rsidRDefault="007F5E7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5,51485e+07 N/m^2</w:t>
                        </w:r>
                      </w:p>
                    </w:tc>
                  </w:tr>
                  <w:tr w:rsidR="007F5E74" w:rsidRPr="00577134" w14:paraId="09C2005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E6C7741" w14:textId="7293FD24" w:rsidR="007F5E74" w:rsidRDefault="007F5E74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27BE72" w14:textId="326351BA" w:rsidR="007F5E74" w:rsidRDefault="007F5E7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1,24084e+08 N/m^2</w:t>
                        </w:r>
                      </w:p>
                    </w:tc>
                  </w:tr>
                  <w:tr w:rsidR="007F5E74" w:rsidRPr="00577134" w14:paraId="76B92AB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9AD639" w14:textId="38A8F74A" w:rsidR="007F5E74" w:rsidRDefault="007F5E74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1932A9" w14:textId="4523A3EE" w:rsidR="007F5E74" w:rsidRDefault="007F5E7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6,9e+10 N/m^2</w:t>
                        </w:r>
                      </w:p>
                    </w:tc>
                  </w:tr>
                  <w:tr w:rsidR="007F5E74" w:rsidRPr="00577134" w14:paraId="5C23157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828920" w14:textId="48FAC96C" w:rsidR="007F5E74" w:rsidRDefault="007F5E74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D3885C" w14:textId="580E1C9C" w:rsidR="007F5E74" w:rsidRDefault="007F5E7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 xml:space="preserve">0,33  </w:t>
                        </w:r>
                      </w:p>
                    </w:tc>
                  </w:tr>
                  <w:tr w:rsidR="007F5E74" w:rsidRPr="00577134" w14:paraId="761DA47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F02150" w14:textId="6A3A7610" w:rsidR="007F5E74" w:rsidRDefault="007F5E74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3AA6CB" w14:textId="5FD03D1F" w:rsidR="007F5E74" w:rsidRDefault="007F5E7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2 700 kg/m^3</w:t>
                        </w:r>
                      </w:p>
                    </w:tc>
                  </w:tr>
                  <w:tr w:rsidR="007F5E74" w:rsidRPr="00577134" w14:paraId="3D15D16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40DD05" w14:textId="090EBE4D" w:rsidR="007F5E74" w:rsidRDefault="007F5E74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6C0C05" w14:textId="15A742B4" w:rsidR="007F5E74" w:rsidRDefault="007F5E7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2,6e+10 N/m^2</w:t>
                        </w:r>
                      </w:p>
                    </w:tc>
                  </w:tr>
                  <w:tr w:rsidR="007F5E74" w:rsidRPr="00577134" w14:paraId="75E93D6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9F142D1" w14:textId="0FE58CEF" w:rsidR="007F5E74" w:rsidRDefault="007F5E74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9D3AE5" w14:textId="745C71AE" w:rsidR="007F5E74" w:rsidRDefault="007F5E7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2,4e-05 /Kelvin</w:t>
                        </w:r>
                      </w:p>
                    </w:tc>
                  </w:tr>
                </w:tbl>
                <w:p w14:paraId="409223A8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416EAE10" w14:textId="2FB7F91E" w:rsidR="00E80CD9" w:rsidRPr="00577134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SolidBody 1(Boss-Extrude9)(suporte_lub_perna)</w:t>
                  </w:r>
                </w:p>
              </w:tc>
            </w:tr>
            <w:tr w:rsidR="00E80CD9" w:rsidRPr="000841BF" w14:paraId="79E3DA18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18657D1" w14:textId="1234EAFE" w:rsidR="00E80CD9" w:rsidRPr="000841BF" w:rsidRDefault="007F5E74" w:rsidP="000A7C6B">
                  <w:pPr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4F801610" w14:textId="65830E41" w:rsidR="00E80CD9" w:rsidRDefault="00E80CD9" w:rsidP="000A7C6B"/>
        </w:tc>
      </w:tr>
      <w:bookmarkEnd w:id="8"/>
      <w:bookmarkEnd w:id="9"/>
      <w:bookmarkEnd w:id="10"/>
    </w:tbl>
    <w:p w14:paraId="18141A3D" w14:textId="77777777" w:rsidR="005273D5" w:rsidRDefault="005273D5" w:rsidP="006518B5"/>
    <w:tbl>
      <w:tblPr>
        <w:tblStyle w:val="TabelacomGrelh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558E8B8" w14:textId="77777777" w:rsidTr="00452CBC">
        <w:tc>
          <w:tcPr>
            <w:tcW w:w="11016" w:type="dxa"/>
          </w:tcPr>
          <w:p w14:paraId="563F5A6B" w14:textId="35ED3650" w:rsidR="005273D5" w:rsidRPr="00AF1A58" w:rsidRDefault="007F5E74" w:rsidP="000A7C6B">
            <w:pPr>
              <w:pStyle w:val="Ttulo1"/>
              <w:rPr>
                <w:b w:val="0"/>
                <w:bCs w:val="0"/>
              </w:rPr>
            </w:pPr>
            <w:bookmarkStart w:id="12" w:name="_Toc137482020"/>
            <w:r>
              <w:rPr>
                <w:rStyle w:val="Forte"/>
              </w:rPr>
              <w:lastRenderedPageBreak/>
              <w:t>Loads and Fixtures</w:t>
            </w:r>
            <w:bookmarkEnd w:id="12"/>
          </w:p>
          <w:tbl>
            <w:tblPr>
              <w:tblStyle w:val="ListaClara-Cor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7F5E74" w14:paraId="794B5FF2" w14:textId="77777777" w:rsidTr="000438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77CA6EB" w14:textId="0AF8919C" w:rsidR="007F5E74" w:rsidRPr="004E282D" w:rsidRDefault="007F5E74" w:rsidP="005A5DC6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41C5C5C" w14:textId="2128E2CE" w:rsidR="007F5E74" w:rsidRPr="004E282D" w:rsidRDefault="007F5E7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B3C746E" w14:textId="4CD90DB1" w:rsidR="007F5E74" w:rsidRPr="004E282D" w:rsidRDefault="007F5E7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Fixture Details</w:t>
                  </w:r>
                </w:p>
              </w:tc>
            </w:tr>
            <w:tr w:rsidR="007F5E74" w14:paraId="54CDCF91" w14:textId="77777777" w:rsidTr="00B017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5BACCBC3" w14:textId="1A47F8DF" w:rsidR="007F5E74" w:rsidRPr="00AD5FBA" w:rsidRDefault="007F5E74" w:rsidP="005A5DC6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F11D3A1" w14:textId="41E024F6" w:rsidR="007F5E74" w:rsidRPr="006208CB" w:rsidRDefault="007F5E7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EF6D3AC" wp14:editId="49B75868">
                        <wp:extent cx="1772285" cy="1176020"/>
                        <wp:effectExtent l="0" t="0" r="0" b="5080"/>
                        <wp:docPr id="1804130250" name="Imagem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4130250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76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GrelhaMdia1-Cor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7F5E74" w14:paraId="37A754A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B28CB63" w14:textId="10526249" w:rsidR="007F5E74" w:rsidRPr="00BE6656" w:rsidRDefault="007F5E74" w:rsidP="003F2268">
                        <w:pPr>
                          <w:jc w:val="right"/>
                          <w:rPr>
                            <w:rStyle w:val="Fort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70F7925" w14:textId="439136CD" w:rsidR="007F5E74" w:rsidRPr="00154A1A" w:rsidRDefault="007F5E7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7F5E74" w14:paraId="5052872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101961D" w14:textId="09171732" w:rsidR="007F5E74" w:rsidRDefault="007F5E7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4E8C175" w14:textId="55E18598" w:rsidR="007F5E74" w:rsidRDefault="007F5E7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33E434E4" w14:textId="77777777" w:rsidR="007F5E74" w:rsidRPr="004C6DEB" w:rsidRDefault="007F5E74" w:rsidP="00840CC7">
                  <w:pPr>
                    <w:pStyle w:val="ndice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2F7CD2B6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76A0C51D" w14:textId="6D422BEA" w:rsidR="003F154A" w:rsidRPr="003F154A" w:rsidRDefault="007F5E74" w:rsidP="003F154A">
                  <w:pPr>
                    <w:rPr>
                      <w:rStyle w:val="Forte"/>
                      <w:bCs/>
                    </w:rPr>
                  </w:pPr>
                  <w:r>
                    <w:rPr>
                      <w:rStyle w:val="Forte"/>
                      <w:b/>
                    </w:rPr>
                    <w:t>Resultant Forces</w:t>
                  </w:r>
                </w:p>
                <w:tbl>
                  <w:tblPr>
                    <w:tblStyle w:val="TabelacomGrelh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65E24DCD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0B6E8C4" w14:textId="547F080D" w:rsidR="003F154A" w:rsidRDefault="007F5E74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40C6B2A" w14:textId="3D414986" w:rsidR="003F154A" w:rsidRDefault="007F5E74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B77FA6E" w14:textId="1BB7E54F" w:rsidR="003F154A" w:rsidRDefault="007F5E74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4CF3570" w14:textId="7D5477D5" w:rsidR="003F154A" w:rsidRDefault="007F5E74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5C41DDAE" w14:textId="2E4CD8DD" w:rsidR="003F154A" w:rsidRDefault="007F5E74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328E3A5F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5CF9966" w14:textId="0AC4346A" w:rsidR="003F154A" w:rsidRDefault="007F5E74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83CB56B" w14:textId="12E67388" w:rsidR="003F154A" w:rsidRPr="00EF37BF" w:rsidRDefault="007F5E74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-35,3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C08C221" w14:textId="607D1942" w:rsidR="003F154A" w:rsidRPr="00EF37BF" w:rsidRDefault="007F5E74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48,58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70C5A5D" w14:textId="339F88A0" w:rsidR="003F154A" w:rsidRDefault="007F5E74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-4,35114e-06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FF34440" w14:textId="093A52F6" w:rsidR="003F154A" w:rsidRPr="00EF37BF" w:rsidRDefault="007F5E74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60,0509</w:t>
                        </w:r>
                      </w:p>
                    </w:tc>
                  </w:tr>
                  <w:tr w:rsidR="00935682" w14:paraId="747C3027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5621060" w14:textId="241B7604" w:rsidR="00935682" w:rsidRDefault="007F5E74" w:rsidP="000A7C6B">
                        <w:pPr>
                          <w:jc w:val="center"/>
                          <w:rPr>
                            <w:rStyle w:val="Forte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E1AFFC0" w14:textId="2DEAE2C7" w:rsidR="00935682" w:rsidRDefault="007F5E74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CD25087" w14:textId="3A3EE9AB" w:rsidR="00935682" w:rsidRDefault="007F5E74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B68148C" w14:textId="0A492F88" w:rsidR="00935682" w:rsidRDefault="007F5E74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2E91FF7" w14:textId="1D8D5DC4" w:rsidR="00935682" w:rsidRDefault="007F5E74" w:rsidP="000A7C6B">
                        <w:pPr>
                          <w:jc w:val="center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B5037E2" w14:textId="77777777" w:rsidR="003F154A" w:rsidRDefault="003F154A" w:rsidP="003F154A">
                  <w:pPr>
                    <w:jc w:val="center"/>
                    <w:rPr>
                      <w:rStyle w:val="Forte"/>
                      <w:b/>
                      <w:sz w:val="18"/>
                      <w:szCs w:val="18"/>
                    </w:rPr>
                  </w:pPr>
                  <w:r>
                    <w:rPr>
                      <w:rStyle w:val="Forte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2AC6263" w14:textId="77777777" w:rsidR="005273D5" w:rsidRDefault="005273D5" w:rsidP="00840CC7">
            <w:pPr>
              <w:pStyle w:val="ndice3"/>
            </w:pPr>
          </w:p>
          <w:tbl>
            <w:tblPr>
              <w:tblStyle w:val="ListaClara-Cor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7F5E74" w14:paraId="7DFA7336" w14:textId="77777777" w:rsidTr="00C82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A475ABE" w14:textId="77DB1691" w:rsidR="007F5E74" w:rsidRPr="004E282D" w:rsidRDefault="007F5E74" w:rsidP="005A5DC6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E70D847" w14:textId="60713B17" w:rsidR="007F5E74" w:rsidRPr="004E282D" w:rsidRDefault="007F5E7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1636A87" w14:textId="344501BD" w:rsidR="007F5E74" w:rsidRPr="004E282D" w:rsidRDefault="007F5E7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Load Details</w:t>
                  </w:r>
                </w:p>
              </w:tc>
            </w:tr>
            <w:tr w:rsidR="007F5E74" w14:paraId="2615FBB3" w14:textId="77777777" w:rsidTr="007F5E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0C22EB56" w14:textId="4F7F5112" w:rsidR="007F5E74" w:rsidRPr="00F42DD1" w:rsidRDefault="007F5E74" w:rsidP="005A5DC6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32AAFA84" w14:textId="0AA9AA41" w:rsidR="007F5E74" w:rsidRPr="006208CB" w:rsidRDefault="007F5E7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9F5351D" wp14:editId="40E2A886">
                        <wp:extent cx="1907540" cy="1265555"/>
                        <wp:effectExtent l="0" t="0" r="0" b="0"/>
                        <wp:docPr id="190076888" name="Imagem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07688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65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elhaMdia1-Cor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F5E74" w14:paraId="47C029B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036F025" w14:textId="7A4C3F3B" w:rsidR="007F5E74" w:rsidRPr="00BE6656" w:rsidRDefault="007F5E74" w:rsidP="003F2268">
                        <w:pPr>
                          <w:jc w:val="right"/>
                          <w:rPr>
                            <w:rStyle w:val="Forte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6A7A05E" w14:textId="5A22C5E0" w:rsidR="007F5E74" w:rsidRPr="00B77EA3" w:rsidRDefault="007F5E7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7F5E74" w14:paraId="045AF58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000A118" w14:textId="308A88AD" w:rsidR="007F5E74" w:rsidRDefault="007F5E7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330DB55" w14:textId="4DAA21A4" w:rsidR="007F5E74" w:rsidRDefault="007F5E7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7F5E74" w14:paraId="6DBE6EE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98BD4E8" w14:textId="3DB09896" w:rsidR="007F5E74" w:rsidRDefault="007F5E7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4737E3B" w14:textId="3ADA8D3B" w:rsidR="007F5E74" w:rsidRDefault="007F5E7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35,3 N</w:t>
                        </w:r>
                      </w:p>
                    </w:tc>
                  </w:tr>
                </w:tbl>
                <w:p w14:paraId="3558ADF2" w14:textId="77777777" w:rsidR="007F5E74" w:rsidRDefault="007F5E7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</w:rPr>
                  </w:pPr>
                </w:p>
              </w:tc>
            </w:tr>
            <w:tr w:rsidR="007F5E74" w14:paraId="5D626A45" w14:textId="77777777" w:rsidTr="00FE1A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EF2452B" w14:textId="6CBF734C" w:rsidR="007F5E74" w:rsidRPr="00F42DD1" w:rsidRDefault="007F5E74" w:rsidP="00FE1A44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F546B38" w14:textId="2298B856" w:rsidR="007F5E74" w:rsidRPr="006208CB" w:rsidRDefault="007F5E74" w:rsidP="00FE1A4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7E4887E" wp14:editId="5456EB05">
                        <wp:extent cx="1907540" cy="1265555"/>
                        <wp:effectExtent l="0" t="0" r="0" b="0"/>
                        <wp:docPr id="744692846" name="Imagem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4692846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65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elhaMdia1-Cor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F5E74" w14:paraId="1A203B20" w14:textId="77777777" w:rsidTr="00FE1A4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4A23E87" w14:textId="2DE5E70E" w:rsidR="007F5E74" w:rsidRPr="00BE6656" w:rsidRDefault="007F5E74" w:rsidP="00FE1A44">
                        <w:pPr>
                          <w:jc w:val="right"/>
                          <w:rPr>
                            <w:rStyle w:val="Forte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F458C33" w14:textId="67DDDD8C" w:rsidR="007F5E74" w:rsidRPr="00B77EA3" w:rsidRDefault="007F5E74" w:rsidP="00FE1A4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7F5E74" w14:paraId="0ED326E3" w14:textId="77777777" w:rsidTr="00FE1A4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8BD2838" w14:textId="558783B1" w:rsidR="007F5E74" w:rsidRDefault="007F5E74" w:rsidP="00FE1A4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BBCA356" w14:textId="4AD4041A" w:rsidR="007F5E74" w:rsidRDefault="007F5E74" w:rsidP="00FE1A4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7F5E74" w14:paraId="58A96826" w14:textId="77777777" w:rsidTr="00FE1A4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2A36263" w14:textId="760D5C7B" w:rsidR="007F5E74" w:rsidRDefault="007F5E74" w:rsidP="00FE1A4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10219ED" w14:textId="79A1E359" w:rsidR="007F5E74" w:rsidRDefault="007F5E74" w:rsidP="00FE1A4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48,58 N</w:t>
                        </w:r>
                      </w:p>
                    </w:tc>
                  </w:tr>
                </w:tbl>
                <w:p w14:paraId="6188EFBF" w14:textId="77777777" w:rsidR="007F5E74" w:rsidRDefault="007F5E74" w:rsidP="00FE1A4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</w:rPr>
                  </w:pPr>
                </w:p>
              </w:tc>
            </w:tr>
          </w:tbl>
          <w:p w14:paraId="762505B5" w14:textId="2B2320D2" w:rsidR="005273D5" w:rsidRDefault="005273D5" w:rsidP="000A7C6B">
            <w:pPr>
              <w:rPr>
                <w:rStyle w:val="Forte"/>
              </w:rPr>
            </w:pPr>
          </w:p>
        </w:tc>
      </w:tr>
    </w:tbl>
    <w:p w14:paraId="3EE486FA" w14:textId="77777777" w:rsidR="00132707" w:rsidRDefault="00132707" w:rsidP="00132707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3B98773F" w14:textId="77777777" w:rsidTr="005B3D16">
        <w:tc>
          <w:tcPr>
            <w:tcW w:w="11016" w:type="dxa"/>
          </w:tcPr>
          <w:p w14:paraId="601AFE22" w14:textId="7D94C63E" w:rsidR="00132707" w:rsidRDefault="00132707" w:rsidP="000A7C6B">
            <w:pPr>
              <w:pStyle w:val="Ttulo1"/>
            </w:pPr>
            <w:r>
              <w:br w:type="page"/>
            </w:r>
            <w:bookmarkStart w:id="13" w:name="_Toc137482021"/>
            <w:r w:rsidR="007F5E74">
              <w:t>Connector Definitions</w:t>
            </w:r>
            <w:bookmarkEnd w:id="13"/>
          </w:p>
          <w:p w14:paraId="0B6ED444" w14:textId="4F86247F" w:rsidR="00132707" w:rsidRDefault="007F5E74" w:rsidP="000A7C6B">
            <w:r>
              <w:t>No Data</w:t>
            </w:r>
          </w:p>
          <w:p w14:paraId="35D1E063" w14:textId="7DAED19B" w:rsidR="00EF37BF" w:rsidRPr="009C0A33" w:rsidRDefault="00EF37BF" w:rsidP="000A7C6B"/>
          <w:p w14:paraId="24F9CFE2" w14:textId="77777777" w:rsidR="000F2729" w:rsidRDefault="000F2729" w:rsidP="000A7C6B"/>
          <w:p w14:paraId="1EA8E7CC" w14:textId="36AC25CA" w:rsidR="00E12C21" w:rsidRDefault="00E12C21" w:rsidP="000A7C6B"/>
          <w:p w14:paraId="0E430160" w14:textId="2D357A61" w:rsidR="00132707" w:rsidRDefault="00132707" w:rsidP="000A7C6B"/>
        </w:tc>
      </w:tr>
    </w:tbl>
    <w:p w14:paraId="63238EA4" w14:textId="77777777" w:rsidR="00104BD8" w:rsidRDefault="00104BD8" w:rsidP="006936A0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0A28A87E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62412DA" w14:textId="017957D6" w:rsidR="00104BD8" w:rsidRDefault="007F5E74" w:rsidP="000A7C6B">
            <w:pPr>
              <w:pStyle w:val="Ttulo1"/>
            </w:pPr>
            <w:bookmarkStart w:id="14" w:name="_Toc137482022"/>
            <w:r>
              <w:lastRenderedPageBreak/>
              <w:t>Interaction Information</w:t>
            </w:r>
            <w:bookmarkEnd w:id="14"/>
          </w:p>
          <w:p w14:paraId="10F416E8" w14:textId="43037974" w:rsidR="00104BD8" w:rsidRDefault="007F5E74" w:rsidP="000A7C6B">
            <w:r>
              <w:t>No Data</w:t>
            </w:r>
          </w:p>
          <w:p w14:paraId="3E98D3C0" w14:textId="0D34984C" w:rsidR="00104BD8" w:rsidRDefault="00104BD8" w:rsidP="000A7C6B">
            <w:pPr>
              <w:rPr>
                <w:rStyle w:val="A3"/>
              </w:rPr>
            </w:pPr>
          </w:p>
          <w:p w14:paraId="08002F71" w14:textId="77777777" w:rsidR="00104BD8" w:rsidRDefault="00104BD8" w:rsidP="000A7C6B"/>
        </w:tc>
      </w:tr>
    </w:tbl>
    <w:p w14:paraId="54D4A437" w14:textId="77777777" w:rsidR="00A61A59" w:rsidRDefault="00A61A59" w:rsidP="006936A0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6E4AB771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CACC5E4" w14:textId="23A92F0B" w:rsidR="00A61A59" w:rsidRDefault="007F5E74" w:rsidP="000A7C6B">
            <w:pPr>
              <w:pStyle w:val="Ttulo1"/>
            </w:pPr>
            <w:bookmarkStart w:id="15" w:name="_Toc137482023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1DA16D0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30BBF6" w14:textId="096A6BC1" w:rsidR="00A9531D" w:rsidRDefault="007F5E74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A770DB" w14:textId="7010480B" w:rsidR="00A9531D" w:rsidRDefault="007F5E7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F5E74" w14:paraId="505352B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9C5490" w14:textId="2799D143" w:rsidR="007F5E74" w:rsidRDefault="007F5E74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6517EA" w14:textId="52FDBE72" w:rsidR="007F5E74" w:rsidRDefault="007F5E7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7F5E74" w14:paraId="2DA177D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F1EEE2" w14:textId="26807F54" w:rsidR="007F5E74" w:rsidRDefault="007F5E74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6624E1" w14:textId="2AA180C6" w:rsidR="007F5E74" w:rsidRDefault="007F5E7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7F5E74" w14:paraId="1CF1638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878217" w14:textId="738415B2" w:rsidR="007F5E74" w:rsidRDefault="007F5E74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96957B" w14:textId="2D413DD5" w:rsidR="007F5E74" w:rsidRDefault="007F5E7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14,5189 mm</w:t>
                  </w:r>
                </w:p>
              </w:tc>
            </w:tr>
            <w:tr w:rsidR="007F5E74" w14:paraId="0408FD1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BE8F6E" w14:textId="67E16484" w:rsidR="007F5E74" w:rsidRDefault="007F5E74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917A2D" w14:textId="4CDA1902" w:rsidR="007F5E74" w:rsidRDefault="007F5E7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1,91342 mm</w:t>
                  </w:r>
                </w:p>
              </w:tc>
            </w:tr>
            <w:tr w:rsidR="007F5E74" w14:paraId="1A5E6BF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E1DFDD" w14:textId="3360C1AA" w:rsidR="007F5E74" w:rsidRDefault="007F5E74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560DDB" w14:textId="21F275EB" w:rsidR="007F5E74" w:rsidRDefault="007F5E7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54DFAB56" w14:textId="77777777" w:rsidR="00690657" w:rsidRDefault="00690657" w:rsidP="00690657"/>
          <w:p w14:paraId="23BCD245" w14:textId="446536F9" w:rsidR="00A9531D" w:rsidRPr="00690657" w:rsidRDefault="007F5E74" w:rsidP="00690657">
            <w:pPr>
              <w:pStyle w:val="Ttulo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460FE57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DB543F" w14:textId="0EFE483E" w:rsidR="007107BE" w:rsidRDefault="007F5E74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3BAAB0" w14:textId="70CB85CE" w:rsidR="007107BE" w:rsidRDefault="007F5E7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9448</w:t>
                  </w:r>
                </w:p>
              </w:tc>
            </w:tr>
            <w:tr w:rsidR="007F5E74" w14:paraId="03EF2D5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6E765F" w14:textId="09AB3B66" w:rsidR="007F5E74" w:rsidRDefault="007F5E74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BFD22F" w14:textId="091274E6" w:rsidR="007F5E74" w:rsidRDefault="007F5E7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4927</w:t>
                  </w:r>
                </w:p>
              </w:tc>
            </w:tr>
            <w:tr w:rsidR="007F5E74" w14:paraId="42C00D3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E6BE9B" w14:textId="5CC7DBD5" w:rsidR="007F5E74" w:rsidRDefault="007F5E74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2AF9DB" w14:textId="7A4966F2" w:rsidR="007F5E74" w:rsidRDefault="007F5E7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12,188</w:t>
                  </w:r>
                </w:p>
              </w:tc>
            </w:tr>
            <w:tr w:rsidR="007F5E74" w14:paraId="054BCD5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15F376" w14:textId="4811B888" w:rsidR="007F5E74" w:rsidRDefault="007F5E74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29CA89" w14:textId="6AE11424" w:rsidR="007F5E74" w:rsidRDefault="007F5E7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93,5</w:t>
                  </w:r>
                </w:p>
              </w:tc>
            </w:tr>
            <w:tr w:rsidR="007F5E74" w14:paraId="1912CD9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225601" w14:textId="0166C9FE" w:rsidR="007F5E74" w:rsidRDefault="007F5E74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4A4A58" w14:textId="5F5FD376" w:rsidR="007F5E74" w:rsidRDefault="007F5E7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0,0812</w:t>
                  </w:r>
                </w:p>
              </w:tc>
            </w:tr>
            <w:tr w:rsidR="007F5E74" w14:paraId="0AF7874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7AC0A2" w14:textId="550E00BE" w:rsidR="007F5E74" w:rsidRDefault="007F5E74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3CEA5C" w14:textId="153F5138" w:rsidR="007F5E74" w:rsidRDefault="007F5E7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7F5E74" w14:paraId="4047F76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BE9D75" w14:textId="23EB0037" w:rsidR="007F5E74" w:rsidRDefault="007F5E74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AB5E27" w14:textId="0973F0A3" w:rsidR="007F5E74" w:rsidRDefault="007F5E7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7F5E74" w14:paraId="79258A5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3BE8A7" w14:textId="30396AF9" w:rsidR="007F5E74" w:rsidRDefault="007F5E74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594129" w14:textId="77777777" w:rsidR="007F5E74" w:rsidRDefault="007F5E7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5ABE3B0" w14:textId="246D94E0" w:rsidR="00A61A59" w:rsidRPr="00F077CB" w:rsidRDefault="00A61A59" w:rsidP="000A7C6B"/>
        </w:tc>
      </w:tr>
    </w:tbl>
    <w:p w14:paraId="436C6874" w14:textId="77777777" w:rsidR="002C53F9" w:rsidRDefault="002C53F9" w:rsidP="006936A0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10EE57EC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0F01477" w14:textId="45B4C11E" w:rsidR="002C53F9" w:rsidRDefault="007F5E74" w:rsidP="000A7C6B">
            <w:pPr>
              <w:pStyle w:val="Ttulo1"/>
            </w:pPr>
            <w:bookmarkStart w:id="16" w:name="_Toc137482024"/>
            <w:r>
              <w:t>Sensor Details</w:t>
            </w:r>
            <w:bookmarkEnd w:id="16"/>
          </w:p>
          <w:p w14:paraId="5C5DAE23" w14:textId="116CC6CD" w:rsidR="002C53F9" w:rsidRPr="00F077CB" w:rsidRDefault="007F5E74" w:rsidP="000A7C6B">
            <w:r>
              <w:t>No Data</w:t>
            </w:r>
          </w:p>
        </w:tc>
      </w:tr>
    </w:tbl>
    <w:p w14:paraId="22AFBF18" w14:textId="77777777" w:rsidR="005F5B79" w:rsidRDefault="005F5B79" w:rsidP="00F12133"/>
    <w:tbl>
      <w:tblPr>
        <w:tblStyle w:val="TabelacomGrelha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0709E706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B42C4B3" w14:textId="23A502FC" w:rsidR="005F5B79" w:rsidRDefault="007F5E74" w:rsidP="000A7C6B">
            <w:pPr>
              <w:pStyle w:val="Ttulo1"/>
            </w:pPr>
            <w:bookmarkStart w:id="17" w:name="_Toc137482025"/>
            <w:r>
              <w:lastRenderedPageBreak/>
              <w:t>Resultant Forces</w:t>
            </w:r>
            <w:bookmarkEnd w:id="17"/>
          </w:p>
          <w:p w14:paraId="5B80DDB8" w14:textId="494EAB3F" w:rsidR="005F5B79" w:rsidRPr="000B04D4" w:rsidRDefault="007F5E74" w:rsidP="000A7C6B">
            <w:pPr>
              <w:pStyle w:val="Ttulo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3F87A29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9C6BBC0" w14:textId="77A2E8DD" w:rsidR="005F5B79" w:rsidRDefault="007F5E74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81DA1C5" w14:textId="7CCA3048" w:rsidR="005F5B79" w:rsidRDefault="007F5E7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3D3E780" w14:textId="5667B20D" w:rsidR="005F5B79" w:rsidRDefault="007F5E7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364C04F" w14:textId="28A0F9BD" w:rsidR="005F5B79" w:rsidRDefault="007F5E7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B329A58" w14:textId="42DF124D" w:rsidR="005F5B79" w:rsidRDefault="007F5E7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F5827B7" w14:textId="088C27D4" w:rsidR="005F5B79" w:rsidRDefault="007F5E7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324536D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735932" w14:textId="3FCC51A8" w:rsidR="005F5B79" w:rsidRPr="004D2956" w:rsidRDefault="007F5E74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31DF5B" w14:textId="73AB358F" w:rsidR="005F5B79" w:rsidRPr="004D2956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527A34" w14:textId="63267C2E" w:rsidR="005F5B79" w:rsidRPr="004D2956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-35,3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26F60E" w14:textId="42998B9F" w:rsidR="005F5B79" w:rsidRPr="004D2956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48,58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2BA56C5" w14:textId="02CDE7E5" w:rsidR="005F5B79" w:rsidRPr="004D2956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-4,35114e-06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9F9BAF" w14:textId="03E0B7A7" w:rsidR="005F5B79" w:rsidRPr="004D2956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60,0509</w:t>
                  </w:r>
                </w:p>
              </w:tc>
            </w:tr>
          </w:tbl>
          <w:p w14:paraId="33A1680C" w14:textId="0AE83565" w:rsidR="005F5B79" w:rsidRPr="000B04D4" w:rsidRDefault="007F5E74" w:rsidP="000A7C6B">
            <w:pPr>
              <w:pStyle w:val="Ttulo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6F3C9185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22159F8" w14:textId="2243C8D4" w:rsidR="005F5B79" w:rsidRDefault="007F5E74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4854F1E" w14:textId="4A4A2D0E" w:rsidR="005F5B79" w:rsidRDefault="007F5E7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9390B70" w14:textId="04BB7A2C" w:rsidR="005F5B79" w:rsidRDefault="007F5E7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C78A3D9" w14:textId="5F5B537E" w:rsidR="005F5B79" w:rsidRDefault="007F5E7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B32A5B5" w14:textId="75ECD2D5" w:rsidR="005F5B79" w:rsidRDefault="007F5E7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10BDD7A" w14:textId="49F0E93E" w:rsidR="005F5B79" w:rsidRDefault="007F5E7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6F7306C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A7936E" w14:textId="1D7C267D" w:rsidR="005F5B79" w:rsidRPr="004D2956" w:rsidRDefault="007F5E74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4CF9D09" w14:textId="1AAF5E49" w:rsidR="005F5B79" w:rsidRPr="004D2956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BC80CFA" w14:textId="274AA0E9" w:rsidR="005F5B79" w:rsidRPr="004D2956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A6CCB1" w14:textId="4D9EE84E" w:rsidR="005F5B79" w:rsidRPr="004D2956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0779E4" w14:textId="19612014" w:rsidR="005F5B79" w:rsidRPr="004D2956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DC06A2" w14:textId="3A30C551" w:rsidR="005F5B79" w:rsidRPr="004D2956" w:rsidRDefault="007F5E7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4096238" w14:textId="77777777" w:rsidR="005F5B79" w:rsidRDefault="005F5B79" w:rsidP="000A7C6B"/>
        </w:tc>
      </w:tr>
      <w:tr w:rsidR="005F5B79" w14:paraId="3D1F3EFC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1F07B24" w14:textId="5554F9CC" w:rsidR="00C6072D" w:rsidRPr="000B04D4" w:rsidRDefault="007F5E74" w:rsidP="00C6072D">
            <w:pPr>
              <w:pStyle w:val="Ttulo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5AD6FDD3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1B0E321" w14:textId="6F629091" w:rsidR="00C6072D" w:rsidRDefault="007F5E74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A0634AB" w14:textId="72E9A26D" w:rsidR="00C6072D" w:rsidRDefault="007F5E7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B1F4920" w14:textId="20DFC6D0" w:rsidR="00C6072D" w:rsidRDefault="007F5E7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A455BFD" w14:textId="47BC5456" w:rsidR="00C6072D" w:rsidRDefault="007F5E7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1E6F36B" w14:textId="3009F54A" w:rsidR="00C6072D" w:rsidRDefault="007F5E7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415291D" w14:textId="70AE0CB1" w:rsidR="00C6072D" w:rsidRDefault="007F5E74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1EA6181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D45BA7" w14:textId="3350F90C" w:rsidR="00C6072D" w:rsidRPr="004D2956" w:rsidRDefault="007F5E74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1CCBA88" w14:textId="080913A1" w:rsidR="00C6072D" w:rsidRPr="004D2956" w:rsidRDefault="007F5E7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1CDB56" w14:textId="43DAF041" w:rsidR="00C6072D" w:rsidRPr="004D2956" w:rsidRDefault="007F5E7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-7,30157e-06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17233F" w14:textId="1EFC4C19" w:rsidR="00C6072D" w:rsidRPr="004D2956" w:rsidRDefault="007F5E7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4,76837e-07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EAFF9C9" w14:textId="0913F6D2" w:rsidR="00C6072D" w:rsidRPr="004D2956" w:rsidRDefault="007F5E7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-6,67572e-06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0E5BF4" w14:textId="6029CA00" w:rsidR="00C6072D" w:rsidRPr="004D2956" w:rsidRDefault="007F5E7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9,90482e-06</w:t>
                  </w:r>
                </w:p>
              </w:tc>
            </w:tr>
          </w:tbl>
          <w:p w14:paraId="57AB5EBD" w14:textId="6A3E5EE9" w:rsidR="00C6072D" w:rsidRPr="000B04D4" w:rsidRDefault="007F5E74" w:rsidP="00C6072D">
            <w:pPr>
              <w:pStyle w:val="Ttulo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66654F95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45E6E12" w14:textId="2DD5075B" w:rsidR="00C6072D" w:rsidRDefault="007F5E74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5B19A95" w14:textId="32BFAF22" w:rsidR="00C6072D" w:rsidRDefault="007F5E7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9840B23" w14:textId="30D2F3D1" w:rsidR="00C6072D" w:rsidRDefault="007F5E7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9AC22B8" w14:textId="1F862F7C" w:rsidR="00C6072D" w:rsidRDefault="007F5E7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BBCC0FE" w14:textId="36453FE0" w:rsidR="00C6072D" w:rsidRDefault="007F5E7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3448313" w14:textId="2181B5F5" w:rsidR="00C6072D" w:rsidRDefault="007F5E7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DC78C12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AB059B" w14:textId="6087EC06" w:rsidR="00C6072D" w:rsidRPr="004D2956" w:rsidRDefault="007F5E74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02FC86" w14:textId="7EAE87A9" w:rsidR="00C6072D" w:rsidRPr="004D2956" w:rsidRDefault="007F5E7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9E8C21" w14:textId="27E0541F" w:rsidR="00C6072D" w:rsidRPr="004D2956" w:rsidRDefault="007F5E7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729398" w14:textId="79D8767E" w:rsidR="00C6072D" w:rsidRPr="004D2956" w:rsidRDefault="007F5E7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95249A" w14:textId="19B03DF5" w:rsidR="00C6072D" w:rsidRPr="004D2956" w:rsidRDefault="007F5E7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AA27D9" w14:textId="082E29AF" w:rsidR="00C6072D" w:rsidRPr="004D2956" w:rsidRDefault="007F5E7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13E11640" w14:textId="5C45A836" w:rsidR="005F5B79" w:rsidRDefault="005F5B79" w:rsidP="000A7C6B"/>
        </w:tc>
      </w:tr>
      <w:bookmarkEnd w:id="18"/>
      <w:bookmarkEnd w:id="19"/>
      <w:bookmarkEnd w:id="20"/>
    </w:tbl>
    <w:p w14:paraId="72C02A0D" w14:textId="77777777" w:rsidR="00EC2432" w:rsidRDefault="00EC2432" w:rsidP="00EC243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30F90D1C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3B70674" w14:textId="6DC10D6E" w:rsidR="0050542D" w:rsidRPr="007F5E74" w:rsidRDefault="007F5E74" w:rsidP="007F5E74">
            <w:pPr>
              <w:pStyle w:val="Ttulo1"/>
            </w:pPr>
            <w:bookmarkStart w:id="21" w:name="_Toc137482026"/>
            <w:r>
              <w:t>Beams</w:t>
            </w:r>
            <w:bookmarkEnd w:id="21"/>
          </w:p>
          <w:p w14:paraId="3E85E042" w14:textId="5493DF5E" w:rsidR="00EC2432" w:rsidRDefault="007F5E74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5D78A970" w14:textId="77777777" w:rsidR="00EC2432" w:rsidRDefault="00EC2432" w:rsidP="0094009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0DF26C79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909055A" w14:textId="6B2F432E" w:rsidR="00EC2432" w:rsidRDefault="007F5E74" w:rsidP="000A7C6B">
            <w:pPr>
              <w:pStyle w:val="Ttulo1"/>
            </w:pPr>
            <w:bookmarkStart w:id="22" w:name="_Toc243733152"/>
            <w:bookmarkStart w:id="23" w:name="_Toc245020120"/>
            <w:bookmarkStart w:id="24" w:name="_Toc245020152"/>
            <w:bookmarkStart w:id="25" w:name="_Toc137482027"/>
            <w:r>
              <w:lastRenderedPageBreak/>
              <w:t>Study Results</w:t>
            </w:r>
            <w:bookmarkEnd w:id="25"/>
          </w:p>
          <w:p w14:paraId="2DC2D33A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93"/>
              <w:gridCol w:w="2232"/>
              <w:gridCol w:w="2209"/>
            </w:tblGrid>
            <w:tr w:rsidR="007F5E74" w14:paraId="6F120F11" w14:textId="77777777" w:rsidTr="00FE1A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EB43B3A" w14:textId="16DB4ADC" w:rsidR="007F5E74" w:rsidRDefault="007F5E74" w:rsidP="007F5E7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51097E" w14:textId="51994011" w:rsidR="007F5E74" w:rsidRDefault="007F5E74" w:rsidP="007F5E7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6E6166C" w14:textId="322E0D28" w:rsidR="007F5E74" w:rsidRDefault="007F5E74" w:rsidP="007F5E7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3F6D339" w14:textId="52B6DE5C" w:rsidR="007F5E74" w:rsidRDefault="007F5E74" w:rsidP="007F5E7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F5E74" w14:paraId="24C60E6C" w14:textId="77777777" w:rsidTr="00FE1A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D8E574" w14:textId="7EA1134D" w:rsidR="007F5E74" w:rsidRPr="004D2956" w:rsidRDefault="007F5E74" w:rsidP="007F5E7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Concentração de Tensões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5E76ABB" w14:textId="19AE377B" w:rsidR="007F5E74" w:rsidRPr="004D2956" w:rsidRDefault="007F5E74" w:rsidP="007F5E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48805D" w14:textId="77777777" w:rsidR="007F5E74" w:rsidRDefault="007F5E74" w:rsidP="007F5E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0,01N/mm^2 (MPa)</w:t>
                  </w:r>
                </w:p>
                <w:p w14:paraId="49F66EBC" w14:textId="41714E1F" w:rsidR="007F5E74" w:rsidRPr="004D2956" w:rsidRDefault="007F5E74" w:rsidP="007F5E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5415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3AB77E5" w14:textId="77777777" w:rsidR="007F5E74" w:rsidRDefault="007F5E74" w:rsidP="007F5E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22,72N/mm^2 (MPa)</w:t>
                  </w:r>
                </w:p>
                <w:p w14:paraId="0E03043B" w14:textId="34234477" w:rsidR="007F5E74" w:rsidRPr="004D2956" w:rsidRDefault="007F5E74" w:rsidP="007F5E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8557</w:t>
                  </w:r>
                </w:p>
              </w:tc>
            </w:tr>
            <w:tr w:rsidR="007F5E74" w14:paraId="6DF1181F" w14:textId="77777777" w:rsidTr="00FE1A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24078B" w14:textId="35A01EEB" w:rsidR="007F5E74" w:rsidRDefault="007F5E74" w:rsidP="007F5E74">
                  <w:pPr>
                    <w:jc w:val="center"/>
                    <w:rPr>
                      <w:rStyle w:val="Forte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ACEEDEB" wp14:editId="649A8A07">
                        <wp:extent cx="6646545" cy="3401695"/>
                        <wp:effectExtent l="0" t="0" r="1905" b="8255"/>
                        <wp:docPr id="1739800965" name="Image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9800965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01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42562F" w14:textId="0BE8D93E" w:rsidR="007F5E74" w:rsidRPr="004D2956" w:rsidRDefault="007F5E74" w:rsidP="007F5E7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suporte_lub_perna-Análise Estrutural-Stress-Concentração de Tensões</w:t>
                  </w:r>
                </w:p>
              </w:tc>
            </w:tr>
          </w:tbl>
          <w:p w14:paraId="13CC1157" w14:textId="77777777" w:rsidR="007F5E74" w:rsidRDefault="007F5E7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7F5E74" w14:paraId="3DA1A652" w14:textId="77777777" w:rsidTr="00FE1A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D5C1D84" w14:textId="5CDCCEA8" w:rsidR="007F5E74" w:rsidRDefault="007F5E74" w:rsidP="007F5E7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E52998" w14:textId="3DC61821" w:rsidR="007F5E74" w:rsidRDefault="007F5E74" w:rsidP="007F5E7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F79817E" w14:textId="3E64DDE9" w:rsidR="007F5E74" w:rsidRDefault="007F5E74" w:rsidP="007F5E7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3696703" w14:textId="693FA77A" w:rsidR="007F5E74" w:rsidRDefault="007F5E74" w:rsidP="007F5E7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F5E74" w14:paraId="07976D1D" w14:textId="77777777" w:rsidTr="00FE1A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D767585" w14:textId="513192DB" w:rsidR="007F5E74" w:rsidRPr="004D2956" w:rsidRDefault="007F5E74" w:rsidP="007F5E7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Flecha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487786F" w14:textId="0999D26B" w:rsidR="007F5E74" w:rsidRPr="004D2956" w:rsidRDefault="007F5E74" w:rsidP="007F5E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UX: X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838D778" w14:textId="77777777" w:rsidR="007F5E74" w:rsidRDefault="007F5E74" w:rsidP="007F5E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-0,00mm</w:t>
                  </w:r>
                </w:p>
                <w:p w14:paraId="1C2423C0" w14:textId="67AEFDD8" w:rsidR="007F5E74" w:rsidRPr="004D2956" w:rsidRDefault="007F5E74" w:rsidP="007F5E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1139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4B8B67E" w14:textId="77777777" w:rsidR="007F5E74" w:rsidRDefault="007F5E74" w:rsidP="007F5E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0,19mm</w:t>
                  </w:r>
                </w:p>
                <w:p w14:paraId="317C4608" w14:textId="6D3E079E" w:rsidR="007F5E74" w:rsidRPr="004D2956" w:rsidRDefault="007F5E74" w:rsidP="007F5E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56</w:t>
                  </w:r>
                </w:p>
              </w:tc>
            </w:tr>
            <w:tr w:rsidR="007F5E74" w14:paraId="1B33D46E" w14:textId="77777777" w:rsidTr="00FE1A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419A98" w14:textId="5A1DCA00" w:rsidR="007F5E74" w:rsidRDefault="007F5E74" w:rsidP="007F5E74">
                  <w:pPr>
                    <w:jc w:val="center"/>
                    <w:rPr>
                      <w:rStyle w:val="Forte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3DB4967" wp14:editId="797BF003">
                        <wp:extent cx="6646545" cy="3401695"/>
                        <wp:effectExtent l="0" t="0" r="1905" b="8255"/>
                        <wp:docPr id="1784236177" name="Imagem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4236177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01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D4A7BE" w14:textId="5D396C46" w:rsidR="007F5E74" w:rsidRPr="004D2956" w:rsidRDefault="007F5E74" w:rsidP="007F5E7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lastRenderedPageBreak/>
                    <w:t>suporte_lub_perna-Análise Estrutural-Displacement-Flecha</w:t>
                  </w:r>
                </w:p>
              </w:tc>
            </w:tr>
          </w:tbl>
          <w:p w14:paraId="45EA287F" w14:textId="77777777" w:rsidR="007F5E74" w:rsidRPr="000B04D4" w:rsidRDefault="007F5E74" w:rsidP="000A7C6B"/>
          <w:bookmarkEnd w:id="22"/>
          <w:bookmarkEnd w:id="23"/>
          <w:bookmarkEnd w:id="24"/>
          <w:p w14:paraId="3D7D60AC" w14:textId="41F5905F" w:rsidR="00EC2432" w:rsidRDefault="00EC2432" w:rsidP="000A7C6B"/>
        </w:tc>
      </w:tr>
    </w:tbl>
    <w:p w14:paraId="28380419" w14:textId="77777777" w:rsidR="000B1701" w:rsidRDefault="000B1701" w:rsidP="000B170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15B45098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769176B" w14:textId="03D57E1D" w:rsidR="000B1701" w:rsidRDefault="007F5E74" w:rsidP="007F5E74">
            <w:pPr>
              <w:pStyle w:val="Ttulo1"/>
            </w:pPr>
            <w:bookmarkStart w:id="26" w:name="_Toc137482028"/>
            <w:r>
              <w:t>Conclusion</w:t>
            </w:r>
            <w:bookmarkEnd w:id="26"/>
          </w:p>
        </w:tc>
      </w:tr>
    </w:tbl>
    <w:p w14:paraId="553461C7" w14:textId="19453EEE" w:rsidR="00AC3438" w:rsidRPr="00AC3438" w:rsidRDefault="00AC3438" w:rsidP="00FE0924"/>
    <w:sectPr w:rsidR="00AC3438" w:rsidRPr="00AC3438" w:rsidSect="007F5E74">
      <w:footerReference w:type="default" r:id="rId16"/>
      <w:footerReference w:type="first" r:id="rId17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15A70" w14:textId="77777777" w:rsidR="007F5E74" w:rsidRDefault="007F5E74" w:rsidP="00F25CD7">
      <w:pPr>
        <w:spacing w:after="0" w:line="240" w:lineRule="auto"/>
      </w:pPr>
      <w:r>
        <w:separator/>
      </w:r>
    </w:p>
  </w:endnote>
  <w:endnote w:type="continuationSeparator" w:id="0">
    <w:p w14:paraId="5DE1ACD6" w14:textId="77777777" w:rsidR="007F5E74" w:rsidRDefault="007F5E74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23EE81AE" w14:textId="77777777" w:rsidTr="003E1AE9">
      <w:tc>
        <w:tcPr>
          <w:tcW w:w="867" w:type="pct"/>
        </w:tcPr>
        <w:p w14:paraId="6F4147DB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3C2617A" wp14:editId="53223ABE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366E8EE6" w14:textId="4D4E00FF" w:rsidR="00DC4D2F" w:rsidRDefault="007F5E74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4A6CEE96" w14:textId="5C520713" w:rsidR="00DC4D2F" w:rsidRDefault="007F5E74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suporte_lub_perna</w:t>
          </w:r>
        </w:p>
      </w:tc>
      <w:tc>
        <w:tcPr>
          <w:tcW w:w="0" w:type="auto"/>
          <w:vAlign w:val="bottom"/>
        </w:tcPr>
        <w:p w14:paraId="5009D2F3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FF1BC0B" w14:textId="77777777" w:rsidR="00DC4D2F" w:rsidRPr="00BF0BC4" w:rsidRDefault="00DC4D2F" w:rsidP="00BF0B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5E315B8F" w14:textId="77777777" w:rsidTr="00BF0BC4">
      <w:tc>
        <w:tcPr>
          <w:tcW w:w="1908" w:type="dxa"/>
        </w:tcPr>
        <w:p w14:paraId="2C3F0443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334786B" wp14:editId="6EFC8233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08934EF7" w14:textId="27B88447" w:rsidR="00DC4D2F" w:rsidRDefault="007F5E74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16491E4B" w14:textId="50E04FF1" w:rsidR="00DC4D2F" w:rsidRDefault="007F5E74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suporte_lub_perna</w:t>
          </w:r>
        </w:p>
      </w:tc>
      <w:tc>
        <w:tcPr>
          <w:tcW w:w="360" w:type="dxa"/>
          <w:vAlign w:val="bottom"/>
        </w:tcPr>
        <w:p w14:paraId="0E1BDE71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69253DE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78C19" w14:textId="77777777" w:rsidR="007F5E74" w:rsidRDefault="007F5E74" w:rsidP="00F25CD7">
      <w:pPr>
        <w:spacing w:after="0" w:line="240" w:lineRule="auto"/>
      </w:pPr>
      <w:r>
        <w:separator/>
      </w:r>
    </w:p>
  </w:footnote>
  <w:footnote w:type="continuationSeparator" w:id="0">
    <w:p w14:paraId="36002E0C" w14:textId="77777777" w:rsidR="007F5E74" w:rsidRDefault="007F5E74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74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7F5E74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DCDB"/>
  <w15:docId w15:val="{49F3FF2D-41B2-4FF9-BBA3-A09F954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BB5A1B"/>
    <w:rPr>
      <w:b/>
      <w:bCs/>
    </w:rPr>
  </w:style>
  <w:style w:type="paragraph" w:styleId="SemEspaamento">
    <w:name w:val="No Spacing"/>
    <w:uiPriority w:val="1"/>
    <w:qFormat/>
    <w:rsid w:val="00BB5A1B"/>
    <w:pPr>
      <w:spacing w:after="0" w:line="240" w:lineRule="auto"/>
    </w:pPr>
  </w:style>
  <w:style w:type="paragraph" w:styleId="Cabealhodondice">
    <w:name w:val="TOC Heading"/>
    <w:basedOn w:val="Ttulo1"/>
    <w:next w:val="Normal"/>
    <w:uiPriority w:val="39"/>
    <w:unhideWhenUsed/>
    <w:qFormat/>
    <w:rsid w:val="00BB5A1B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5CD7"/>
  </w:style>
  <w:style w:type="paragraph" w:styleId="Rodap">
    <w:name w:val="footer"/>
    <w:basedOn w:val="Normal"/>
    <w:link w:val="RodapCarte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5CD7"/>
  </w:style>
  <w:style w:type="table" w:styleId="TabelacomGrelha">
    <w:name w:val="Table Grid"/>
    <w:basedOn w:val="Tabela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ela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3">
    <w:name w:val="Light List Accent 3"/>
    <w:basedOn w:val="Tabela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2">
    <w:name w:val="Light List Accent 2"/>
    <w:basedOn w:val="Tabela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801E6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staClara-Cor4">
    <w:name w:val="Light List Accent 4"/>
    <w:basedOn w:val="Tabela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ela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Mdia2-Cor1">
    <w:name w:val="Medium Grid 2 Accent 1"/>
    <w:basedOn w:val="Tabela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ela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elhaMdia1-Cor6">
    <w:name w:val="Medium Grid 1 Accent 6"/>
    <w:basedOn w:val="Tabela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Cor5">
    <w:name w:val="Light Shading Accent 5"/>
    <w:basedOn w:val="Tabela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4">
    <w:name w:val="Light Shading Accent 4"/>
    <w:basedOn w:val="Tabela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9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Tiago Costa</dc:creator>
  <cp:lastModifiedBy>Tiago Costa (1191076)</cp:lastModifiedBy>
  <cp:revision>1</cp:revision>
  <dcterms:created xsi:type="dcterms:W3CDTF">2023-06-12T16:06:00Z</dcterms:created>
  <dcterms:modified xsi:type="dcterms:W3CDTF">2023-06-12T16:06:00Z</dcterms:modified>
</cp:coreProperties>
</file>