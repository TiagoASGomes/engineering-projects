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218D8C95" w14:textId="77777777" w:rsidTr="00A43A5B">
        <w:trPr>
          <w:cantSplit/>
          <w:trHeight w:val="4488"/>
        </w:trPr>
        <w:tc>
          <w:tcPr>
            <w:tcW w:w="6285" w:type="dxa"/>
          </w:tcPr>
          <w:p w14:paraId="283B4747" w14:textId="734F724F" w:rsidR="00F448BC" w:rsidRDefault="002F5F38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E12B2C" wp14:editId="4BCF937B">
                  <wp:extent cx="3853815" cy="1972310"/>
                  <wp:effectExtent l="0" t="0" r="0" b="8890"/>
                  <wp:docPr id="1997905158" name="Imagem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905158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97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elacomGrelha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5C4DC5E5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052A33E1" w14:textId="2E99D941" w:rsidR="00B77317" w:rsidRPr="00CD1539" w:rsidRDefault="002F5F38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lub_braco_1</w:t>
                  </w:r>
                </w:p>
                <w:p w14:paraId="3F150459" w14:textId="77777777" w:rsidR="00B77317" w:rsidRPr="00CD1539" w:rsidRDefault="00B77317" w:rsidP="00E217C8">
                  <w:pPr>
                    <w:rPr>
                      <w:rStyle w:val="Forte"/>
                      <w:sz w:val="20"/>
                      <w:szCs w:val="20"/>
                    </w:rPr>
                  </w:pPr>
                </w:p>
                <w:p w14:paraId="24549A5C" w14:textId="49041440" w:rsidR="00B77317" w:rsidRPr="00CD1539" w:rsidRDefault="002F5F38" w:rsidP="009C008A">
                  <w:pPr>
                    <w:rPr>
                      <w:rStyle w:val="Forte"/>
                      <w:sz w:val="20"/>
                      <w:szCs w:val="20"/>
                    </w:rPr>
                  </w:pPr>
                  <w:r>
                    <w:rPr>
                      <w:rStyle w:val="Forte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Forte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Forte"/>
                      <w:b w:val="0"/>
                      <w:sz w:val="20"/>
                      <w:szCs w:val="20"/>
                    </w:rPr>
                    <w:t>12 de junho de 2023</w:t>
                  </w:r>
                  <w:r w:rsidR="00B77317" w:rsidRPr="00CD1539">
                    <w:rPr>
                      <w:rStyle w:val="Forte"/>
                      <w:sz w:val="20"/>
                      <w:szCs w:val="20"/>
                    </w:rPr>
                    <w:br/>
                  </w:r>
                  <w:r>
                    <w:rPr>
                      <w:rStyle w:val="Forte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Forte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Forte"/>
                      <w:b w:val="0"/>
                      <w:sz w:val="20"/>
                      <w:szCs w:val="20"/>
                    </w:rPr>
                    <w:t>Solidworks</w:t>
                  </w:r>
                </w:p>
                <w:p w14:paraId="5CB26E99" w14:textId="7AA6ACE6" w:rsidR="00B77317" w:rsidRPr="00CD1539" w:rsidRDefault="002F5F38" w:rsidP="009C008A">
                  <w:pPr>
                    <w:rPr>
                      <w:rStyle w:val="Forte"/>
                      <w:b w:val="0"/>
                      <w:sz w:val="20"/>
                      <w:szCs w:val="20"/>
                    </w:rPr>
                  </w:pPr>
                  <w:r>
                    <w:rPr>
                      <w:rStyle w:val="Forte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Forte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Forte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Forte"/>
                      <w:b w:val="0"/>
                      <w:sz w:val="20"/>
                      <w:szCs w:val="20"/>
                    </w:rPr>
                    <w:t>Análise Estrutural</w:t>
                  </w:r>
                </w:p>
                <w:p w14:paraId="4449BFBE" w14:textId="2B57F50A" w:rsidR="00B77317" w:rsidRPr="006A441F" w:rsidRDefault="002F5F38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Forte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Forte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Forte"/>
                      <w:b w:val="0"/>
                    </w:rPr>
                    <w:t xml:space="preserve"> </w:t>
                  </w:r>
                  <w:r>
                    <w:rPr>
                      <w:rStyle w:val="Forte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5CB87C4F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2EADD548" w14:textId="4E5FC079" w:rsidR="00B77317" w:rsidRDefault="002F5F38" w:rsidP="00E3408D">
                      <w:pPr>
                        <w:pStyle w:val="Cabealhodondice"/>
                      </w:pPr>
                      <w:r>
                        <w:t>Table of Contents</w:t>
                      </w:r>
                    </w:p>
                    <w:p w14:paraId="45B8BCFA" w14:textId="6CF6624A" w:rsidR="002F5F38" w:rsidRDefault="001041F1">
                      <w:pPr>
                        <w:pStyle w:val="ndice1"/>
                        <w:rPr>
                          <w:noProof/>
                          <w:kern w:val="2"/>
                          <w:sz w:val="22"/>
                          <w:lang w:val="pt-PT" w:eastAsia="pt-PT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37470590" w:history="1">
                        <w:r w:rsidR="002F5F38" w:rsidRPr="005A1CB4">
                          <w:rPr>
                            <w:rStyle w:val="Hiperligao"/>
                            <w:noProof/>
                          </w:rPr>
                          <w:t>Description</w:t>
                        </w:r>
                        <w:r w:rsidR="002F5F38">
                          <w:rPr>
                            <w:noProof/>
                            <w:webHidden/>
                          </w:rPr>
                          <w:tab/>
                        </w:r>
                        <w:r w:rsidR="002F5F38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F5F38">
                          <w:rPr>
                            <w:noProof/>
                            <w:webHidden/>
                          </w:rPr>
                          <w:instrText xml:space="preserve"> PAGEREF _Toc137470590 \h </w:instrText>
                        </w:r>
                        <w:r w:rsidR="002F5F38">
                          <w:rPr>
                            <w:noProof/>
                            <w:webHidden/>
                          </w:rPr>
                        </w:r>
                        <w:r w:rsidR="002F5F38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2F5F38">
                          <w:rPr>
                            <w:noProof/>
                            <w:webHidden/>
                          </w:rPr>
                          <w:t>1</w:t>
                        </w:r>
                        <w:r w:rsidR="002F5F38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B369218" w14:textId="543B8D7B" w:rsidR="002F5F38" w:rsidRDefault="002F5F38">
                      <w:pPr>
                        <w:pStyle w:val="ndice1"/>
                        <w:rPr>
                          <w:noProof/>
                          <w:kern w:val="2"/>
                          <w:sz w:val="22"/>
                          <w:lang w:val="pt-PT" w:eastAsia="pt-PT"/>
                          <w14:ligatures w14:val="standardContextual"/>
                        </w:rPr>
                      </w:pPr>
                      <w:hyperlink w:anchor="_Toc137470591" w:history="1">
                        <w:r w:rsidRPr="005A1CB4">
                          <w:rPr>
                            <w:rStyle w:val="Hiperligao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_Toc137470591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78F834D" w14:textId="71581A67" w:rsidR="002F5F38" w:rsidRDefault="002F5F38">
                      <w:pPr>
                        <w:pStyle w:val="ndice1"/>
                        <w:rPr>
                          <w:noProof/>
                          <w:kern w:val="2"/>
                          <w:sz w:val="22"/>
                          <w:lang w:val="pt-PT" w:eastAsia="pt-PT"/>
                          <w14:ligatures w14:val="standardContextual"/>
                        </w:rPr>
                      </w:pPr>
                      <w:hyperlink w:anchor="_Toc137470592" w:history="1">
                        <w:r w:rsidRPr="005A1CB4">
                          <w:rPr>
                            <w:rStyle w:val="Hiperligao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_Toc137470592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7ACFFFC" w14:textId="22810B3C" w:rsidR="002F5F38" w:rsidRDefault="002F5F38">
                      <w:pPr>
                        <w:pStyle w:val="ndice1"/>
                        <w:rPr>
                          <w:noProof/>
                          <w:kern w:val="2"/>
                          <w:sz w:val="22"/>
                          <w:lang w:val="pt-PT" w:eastAsia="pt-PT"/>
                          <w14:ligatures w14:val="standardContextual"/>
                        </w:rPr>
                      </w:pPr>
                      <w:hyperlink w:anchor="_Toc137470593" w:history="1">
                        <w:r w:rsidRPr="005A1CB4">
                          <w:rPr>
                            <w:rStyle w:val="Hiperligao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_Toc137470593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2E52651" w14:textId="56D5505E" w:rsidR="002F5F38" w:rsidRDefault="002F5F38">
                      <w:pPr>
                        <w:pStyle w:val="ndice1"/>
                        <w:rPr>
                          <w:noProof/>
                          <w:kern w:val="2"/>
                          <w:sz w:val="22"/>
                          <w:lang w:val="pt-PT" w:eastAsia="pt-PT"/>
                          <w14:ligatures w14:val="standardContextual"/>
                        </w:rPr>
                      </w:pPr>
                      <w:hyperlink w:anchor="_Toc137470594" w:history="1">
                        <w:r w:rsidRPr="005A1CB4">
                          <w:rPr>
                            <w:rStyle w:val="Hiperligao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_Toc137470594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BFB94A5" w14:textId="34B79F22" w:rsidR="002F5F38" w:rsidRDefault="002F5F38">
                      <w:pPr>
                        <w:pStyle w:val="ndice1"/>
                        <w:rPr>
                          <w:noProof/>
                          <w:kern w:val="2"/>
                          <w:sz w:val="22"/>
                          <w:lang w:val="pt-PT" w:eastAsia="pt-PT"/>
                          <w14:ligatures w14:val="standardContextual"/>
                        </w:rPr>
                      </w:pPr>
                      <w:hyperlink w:anchor="_Toc137470595" w:history="1">
                        <w:r w:rsidRPr="005A1CB4">
                          <w:rPr>
                            <w:rStyle w:val="Hiperligao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_Toc137470595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D823FA7" w14:textId="52479257" w:rsidR="002F5F38" w:rsidRDefault="002F5F38">
                      <w:pPr>
                        <w:pStyle w:val="ndice1"/>
                        <w:rPr>
                          <w:noProof/>
                          <w:kern w:val="2"/>
                          <w:sz w:val="22"/>
                          <w:lang w:val="pt-PT" w:eastAsia="pt-PT"/>
                          <w14:ligatures w14:val="standardContextual"/>
                        </w:rPr>
                      </w:pPr>
                      <w:hyperlink w:anchor="_Toc137470596" w:history="1">
                        <w:r w:rsidRPr="005A1CB4">
                          <w:rPr>
                            <w:rStyle w:val="Hiperligao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_Toc137470596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8D0E5FA" w14:textId="4E8F8155" w:rsidR="002F5F38" w:rsidRDefault="002F5F38">
                      <w:pPr>
                        <w:pStyle w:val="ndice1"/>
                        <w:rPr>
                          <w:noProof/>
                          <w:kern w:val="2"/>
                          <w:sz w:val="22"/>
                          <w:lang w:val="pt-PT" w:eastAsia="pt-PT"/>
                          <w14:ligatures w14:val="standardContextual"/>
                        </w:rPr>
                      </w:pPr>
                      <w:hyperlink w:anchor="_Toc137470597" w:history="1">
                        <w:r w:rsidRPr="005A1CB4">
                          <w:rPr>
                            <w:rStyle w:val="Hiperligao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_Toc137470597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113687C" w14:textId="4E1AB70F" w:rsidR="002F5F38" w:rsidRDefault="002F5F38">
                      <w:pPr>
                        <w:pStyle w:val="ndice1"/>
                        <w:rPr>
                          <w:noProof/>
                          <w:kern w:val="2"/>
                          <w:sz w:val="22"/>
                          <w:lang w:val="pt-PT" w:eastAsia="pt-PT"/>
                          <w14:ligatures w14:val="standardContextual"/>
                        </w:rPr>
                      </w:pPr>
                      <w:hyperlink w:anchor="_Toc137470598" w:history="1">
                        <w:r w:rsidRPr="005A1CB4">
                          <w:rPr>
                            <w:rStyle w:val="Hiperligao"/>
                            <w:noProof/>
                          </w:rPr>
                          <w:t>Interaction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_Toc137470598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09C2D86" w14:textId="7A799997" w:rsidR="002F5F38" w:rsidRDefault="002F5F38">
                      <w:pPr>
                        <w:pStyle w:val="ndice1"/>
                        <w:rPr>
                          <w:noProof/>
                          <w:kern w:val="2"/>
                          <w:sz w:val="22"/>
                          <w:lang w:val="pt-PT" w:eastAsia="pt-PT"/>
                          <w14:ligatures w14:val="standardContextual"/>
                        </w:rPr>
                      </w:pPr>
                      <w:hyperlink w:anchor="_Toc137470599" w:history="1">
                        <w:r w:rsidRPr="005A1CB4">
                          <w:rPr>
                            <w:rStyle w:val="Hiperligao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_Toc137470599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28B244E" w14:textId="49AC2329" w:rsidR="002F5F38" w:rsidRDefault="002F5F38">
                      <w:pPr>
                        <w:pStyle w:val="ndice1"/>
                        <w:rPr>
                          <w:noProof/>
                          <w:kern w:val="2"/>
                          <w:sz w:val="22"/>
                          <w:lang w:val="pt-PT" w:eastAsia="pt-PT"/>
                          <w14:ligatures w14:val="standardContextual"/>
                        </w:rPr>
                      </w:pPr>
                      <w:hyperlink w:anchor="_Toc137470600" w:history="1">
                        <w:r w:rsidRPr="005A1CB4">
                          <w:rPr>
                            <w:rStyle w:val="Hiperligao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_Toc137470600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EFC87C5" w14:textId="601ED401" w:rsidR="002F5F38" w:rsidRDefault="002F5F38">
                      <w:pPr>
                        <w:pStyle w:val="ndice1"/>
                        <w:rPr>
                          <w:noProof/>
                          <w:kern w:val="2"/>
                          <w:sz w:val="22"/>
                          <w:lang w:val="pt-PT" w:eastAsia="pt-PT"/>
                          <w14:ligatures w14:val="standardContextual"/>
                        </w:rPr>
                      </w:pPr>
                      <w:hyperlink w:anchor="_Toc137470601" w:history="1">
                        <w:r w:rsidRPr="005A1CB4">
                          <w:rPr>
                            <w:rStyle w:val="Hiperligao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_Toc137470601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8F17CB0" w14:textId="3BC16D53" w:rsidR="002F5F38" w:rsidRDefault="002F5F38">
                      <w:pPr>
                        <w:pStyle w:val="ndice1"/>
                        <w:rPr>
                          <w:noProof/>
                          <w:kern w:val="2"/>
                          <w:sz w:val="22"/>
                          <w:lang w:val="pt-PT" w:eastAsia="pt-PT"/>
                          <w14:ligatures w14:val="standardContextual"/>
                        </w:rPr>
                      </w:pPr>
                      <w:hyperlink w:anchor="_Toc137470602" w:history="1">
                        <w:r w:rsidRPr="005A1CB4">
                          <w:rPr>
                            <w:rStyle w:val="Hiperligao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_Toc137470602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34949E5" w14:textId="235BC54F" w:rsidR="002F5F38" w:rsidRDefault="002F5F38">
                      <w:pPr>
                        <w:pStyle w:val="ndice1"/>
                        <w:rPr>
                          <w:noProof/>
                          <w:kern w:val="2"/>
                          <w:sz w:val="22"/>
                          <w:lang w:val="pt-PT" w:eastAsia="pt-PT"/>
                          <w14:ligatures w14:val="standardContextual"/>
                        </w:rPr>
                      </w:pPr>
                      <w:hyperlink w:anchor="_Toc137470603" w:history="1">
                        <w:r w:rsidRPr="005A1CB4">
                          <w:rPr>
                            <w:rStyle w:val="Hiperligao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_Toc137470603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DA4CDDA" w14:textId="07C45C2B" w:rsidR="002F5F38" w:rsidRDefault="002F5F38">
                      <w:pPr>
                        <w:pStyle w:val="ndice1"/>
                        <w:rPr>
                          <w:noProof/>
                          <w:kern w:val="2"/>
                          <w:sz w:val="22"/>
                          <w:lang w:val="pt-PT" w:eastAsia="pt-PT"/>
                          <w14:ligatures w14:val="standardContextual"/>
                        </w:rPr>
                      </w:pPr>
                      <w:hyperlink w:anchor="_Toc137470604" w:history="1">
                        <w:r w:rsidRPr="005A1CB4">
                          <w:rPr>
                            <w:rStyle w:val="Hiperligao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_Toc137470604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DDC04FE" w14:textId="167A012F" w:rsidR="00B77317" w:rsidRPr="00EF5B54" w:rsidRDefault="001041F1" w:rsidP="00E3408D">
                      <w:pPr>
                        <w:pStyle w:val="ndice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2C85BC17" w14:textId="77777777" w:rsidR="00F448BC" w:rsidRDefault="00F448BC" w:rsidP="00A5373F"/>
        </w:tc>
      </w:tr>
      <w:tr w:rsidR="00F448BC" w14:paraId="49074766" w14:textId="77777777" w:rsidTr="00BE081A">
        <w:trPr>
          <w:cantSplit/>
          <w:trHeight w:val="3924"/>
        </w:trPr>
        <w:tc>
          <w:tcPr>
            <w:tcW w:w="6285" w:type="dxa"/>
          </w:tcPr>
          <w:p w14:paraId="4E56FBE2" w14:textId="07D5FBB5" w:rsidR="00C27B5D" w:rsidRDefault="002F5F38" w:rsidP="00C27B5D">
            <w:pPr>
              <w:pStyle w:val="Ttulo1"/>
            </w:pPr>
            <w:bookmarkStart w:id="0" w:name="_Toc137470590"/>
            <w:r>
              <w:t>Description</w:t>
            </w:r>
            <w:bookmarkEnd w:id="0"/>
          </w:p>
          <w:p w14:paraId="7A09D913" w14:textId="4A7DA898" w:rsidR="00F448BC" w:rsidRPr="00E65D6E" w:rsidRDefault="002F5F38" w:rsidP="00FF408C">
            <w:r>
              <w:t>No Data</w:t>
            </w:r>
          </w:p>
        </w:tc>
        <w:tc>
          <w:tcPr>
            <w:tcW w:w="4713" w:type="dxa"/>
            <w:vMerge/>
          </w:tcPr>
          <w:p w14:paraId="66D9B525" w14:textId="77777777" w:rsidR="00F448BC" w:rsidRPr="00A33AA4" w:rsidRDefault="00F448BC" w:rsidP="00840CC7">
            <w:pPr>
              <w:pStyle w:val="ndice3"/>
            </w:pPr>
          </w:p>
        </w:tc>
      </w:tr>
    </w:tbl>
    <w:p w14:paraId="374AF0AB" w14:textId="77777777" w:rsidR="00F25CD7" w:rsidRDefault="00F25CD7">
      <w:r>
        <w:br w:type="page"/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1001C952" w14:textId="77777777" w:rsidTr="00DD03CF">
        <w:tc>
          <w:tcPr>
            <w:tcW w:w="11016" w:type="dxa"/>
          </w:tcPr>
          <w:p w14:paraId="50FF9714" w14:textId="5A669851" w:rsidR="00343025" w:rsidRDefault="002F5F38" w:rsidP="00343025">
            <w:pPr>
              <w:pStyle w:val="Ttulo1"/>
            </w:pPr>
            <w:bookmarkStart w:id="1" w:name="_Toc243733140"/>
            <w:bookmarkStart w:id="2" w:name="_Toc245020107"/>
            <w:bookmarkStart w:id="3" w:name="_Toc245020139"/>
            <w:bookmarkStart w:id="4" w:name="_Toc137470591"/>
            <w:r>
              <w:lastRenderedPageBreak/>
              <w:t>Assumptions</w:t>
            </w:r>
            <w:bookmarkEnd w:id="4"/>
          </w:p>
          <w:p w14:paraId="16066FF5" w14:textId="2C9E0FAC" w:rsidR="00A96F2C" w:rsidRDefault="00A96F2C" w:rsidP="00A96F2C"/>
        </w:tc>
      </w:tr>
    </w:tbl>
    <w:p w14:paraId="2F9514EC" w14:textId="77777777" w:rsidR="00343025" w:rsidRDefault="00343025" w:rsidP="00B77317">
      <w:pPr>
        <w:pStyle w:val="Ttulo1"/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1997BF19" w14:textId="77777777" w:rsidTr="00ED5A01">
        <w:tc>
          <w:tcPr>
            <w:tcW w:w="11016" w:type="dxa"/>
          </w:tcPr>
          <w:p w14:paraId="05507C2D" w14:textId="1CBAF816" w:rsidR="00FF408C" w:rsidRDefault="002F5F38" w:rsidP="00FF408C">
            <w:pPr>
              <w:pStyle w:val="Ttulo1"/>
            </w:pPr>
            <w:bookmarkStart w:id="5" w:name="_Toc137470592"/>
            <w:r>
              <w:t>Model Information</w:t>
            </w:r>
            <w:bookmarkEnd w:id="5"/>
          </w:p>
          <w:p w14:paraId="7BB88709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36AE44EE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elacomGrelha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29D5FF2C" w14:textId="77777777" w:rsidTr="00077EA0">
                    <w:tc>
                      <w:tcPr>
                        <w:tcW w:w="8640" w:type="dxa"/>
                      </w:tcPr>
                      <w:p w14:paraId="7121696A" w14:textId="46BA5679" w:rsidR="00077EA0" w:rsidRDefault="002F5F38" w:rsidP="00077EA0">
                        <w:pPr>
                          <w:jc w:val="center"/>
                          <w:rPr>
                            <w:rStyle w:val="Forte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75943419" wp14:editId="65E57621">
                              <wp:extent cx="5349240" cy="3549650"/>
                              <wp:effectExtent l="0" t="0" r="3810" b="0"/>
                              <wp:docPr id="415882499" name="Imagem 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15882499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35496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1AAF19C" w14:textId="04CA3423" w:rsidR="00C16188" w:rsidRDefault="002F5F38" w:rsidP="00C16188">
                  <w:pPr>
                    <w:jc w:val="center"/>
                    <w:rPr>
                      <w:rStyle w:val="Forte"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Forte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Forte"/>
                      <w:noProof/>
                      <w:sz w:val="20"/>
                      <w:szCs w:val="20"/>
                    </w:rPr>
                    <w:t>lub_braco_1</w:t>
                  </w:r>
                </w:p>
                <w:p w14:paraId="6603B11B" w14:textId="048FA9A8" w:rsidR="00C16188" w:rsidRDefault="002F5F38" w:rsidP="00C16188">
                  <w:pPr>
                    <w:jc w:val="center"/>
                  </w:pPr>
                  <w:r>
                    <w:rPr>
                      <w:rStyle w:val="Forte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Forte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Forte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02F5CC89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6973C6C" w14:textId="552041F7" w:rsidR="00C16188" w:rsidRPr="0044448A" w:rsidRDefault="002F5F38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Forte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4A3D5CB2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AB45A52" w14:textId="0721D2F1" w:rsidR="00C16188" w:rsidRDefault="002F5F38" w:rsidP="0044448A">
                  <w:pPr>
                    <w:jc w:val="center"/>
                  </w:pPr>
                  <w:r>
                    <w:rPr>
                      <w:rStyle w:val="Forte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3F9B842" w14:textId="79483A25" w:rsidR="00C16188" w:rsidRDefault="002F5F3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E1E9CDB" w14:textId="027EE68A" w:rsidR="00C16188" w:rsidRDefault="002F5F3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7747870" w14:textId="2A1265BC" w:rsidR="00C16188" w:rsidRDefault="002F5F3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14:paraId="2CDAF8D8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F19E3D2" w14:textId="2C722EBD" w:rsidR="00C16188" w:rsidRDefault="002F5F38" w:rsidP="0044448A">
                  <w:pPr>
                    <w:jc w:val="center"/>
                    <w:rPr>
                      <w:rStyle w:val="Forte"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Cut-Extrude5</w:t>
                  </w:r>
                </w:p>
                <w:p w14:paraId="0F45A9E3" w14:textId="554C2762" w:rsidR="004B3022" w:rsidRPr="0044448A" w:rsidRDefault="002F5F38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58FBDF4" wp14:editId="3EF2D38F">
                        <wp:extent cx="1562735" cy="1036955"/>
                        <wp:effectExtent l="0" t="0" r="0" b="0"/>
                        <wp:docPr id="601707383" name="Imagem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1707383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10369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E931E96" w14:textId="15AFA2EA" w:rsidR="00C16188" w:rsidRPr="0044448A" w:rsidRDefault="002F5F3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96CB7F7" w14:textId="77777777" w:rsidR="002F5F38" w:rsidRDefault="002F5F3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Mass:1,17312 kg</w:t>
                  </w:r>
                </w:p>
                <w:p w14:paraId="5487B617" w14:textId="77777777" w:rsidR="002F5F38" w:rsidRDefault="002F5F3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Volume:0,00043449 m^3</w:t>
                  </w:r>
                </w:p>
                <w:p w14:paraId="37C3345A" w14:textId="77777777" w:rsidR="002F5F38" w:rsidRDefault="002F5F3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Density:2 700 kg/m^3</w:t>
                  </w:r>
                </w:p>
                <w:p w14:paraId="0B3E8C8D" w14:textId="77777777" w:rsidR="002F5F38" w:rsidRDefault="002F5F3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Weight:11,4966 N</w:t>
                  </w:r>
                </w:p>
                <w:p w14:paraId="6D095860" w14:textId="56BC275A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855D914" w14:textId="77777777" w:rsidR="002F5F38" w:rsidRDefault="002F5F3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C:\Users\Tiago Costa\Desktop\3º ano 2223\2 Semestre\PESTEM\Conjuntos\Lubrificação\lub_braco_1.SLDPRT</w:t>
                  </w:r>
                </w:p>
                <w:p w14:paraId="1A904CB2" w14:textId="1075D9DE" w:rsidR="00C16188" w:rsidRPr="0044448A" w:rsidRDefault="002F5F3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Jun 12 13:33:39 2023</w:t>
                  </w:r>
                </w:p>
              </w:tc>
            </w:tr>
          </w:tbl>
          <w:p w14:paraId="05DD65D1" w14:textId="511D1A6F" w:rsidR="00FF408C" w:rsidRDefault="00FF408C" w:rsidP="00A96F2C"/>
        </w:tc>
      </w:tr>
    </w:tbl>
    <w:p w14:paraId="6D8AD016" w14:textId="77777777" w:rsidR="00FF408C" w:rsidRDefault="00FF408C" w:rsidP="00FF408C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5E294F" w14:paraId="6FF5A782" w14:textId="77777777" w:rsidTr="005E294F">
        <w:tc>
          <w:tcPr>
            <w:tcW w:w="11016" w:type="dxa"/>
          </w:tcPr>
          <w:p w14:paraId="015DCA11" w14:textId="676D70BB" w:rsidR="00B35001" w:rsidRPr="00B35001" w:rsidRDefault="002F5F38" w:rsidP="00B35001">
            <w:pPr>
              <w:pStyle w:val="Ttulo1"/>
            </w:pPr>
            <w:bookmarkStart w:id="6" w:name="_Toc137470593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4933"/>
              <w:gridCol w:w="5272"/>
            </w:tblGrid>
            <w:tr w:rsidR="00B35001" w14:paraId="56623CE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61D9B36" w14:textId="1BA905DF" w:rsidR="00B35001" w:rsidRDefault="002F5F38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8D82077" w14:textId="0F279B2C" w:rsidR="00B35001" w:rsidRDefault="002F5F38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Análise Estrutural</w:t>
                  </w:r>
                </w:p>
              </w:tc>
            </w:tr>
            <w:tr w:rsidR="002F5F38" w14:paraId="4E14551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26516EC" w14:textId="7D11B124" w:rsidR="002F5F38" w:rsidRDefault="002F5F38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2D25EA" w14:textId="2AC5A518" w:rsidR="002F5F38" w:rsidRDefault="002F5F38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2F5F38" w14:paraId="37216D2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A793D5D" w14:textId="1865234C" w:rsidR="002F5F38" w:rsidRDefault="002F5F38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833D28E" w14:textId="7B07E1F0" w:rsidR="002F5F38" w:rsidRDefault="002F5F38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2F5F38" w14:paraId="0B4FE3A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47957B6" w14:textId="12DE18E6" w:rsidR="002F5F38" w:rsidRDefault="002F5F38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26A334" w14:textId="6D6DFA1B" w:rsidR="002F5F38" w:rsidRDefault="002F5F38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2F5F38" w14:paraId="57E2230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A1F28F3" w14:textId="19659257" w:rsidR="002F5F38" w:rsidRDefault="002F5F38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872D1AA" w14:textId="68ABD730" w:rsidR="002F5F38" w:rsidRDefault="002F5F38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2F5F38" w14:paraId="5DBEE07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C76E29A" w14:textId="7EB6AA3E" w:rsidR="002F5F38" w:rsidRDefault="002F5F38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7E02A2E" w14:textId="40AE0B61" w:rsidR="002F5F38" w:rsidRDefault="002F5F38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2F5F38" w14:paraId="5FB5583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BBB9178" w14:textId="4B05704C" w:rsidR="002F5F38" w:rsidRDefault="002F5F38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5C8B42F" w14:textId="2AB1F04C" w:rsidR="002F5F38" w:rsidRDefault="002F5F38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F5F38" w14:paraId="64D2EAA7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459E8D" w14:textId="0A810221" w:rsidR="002F5F38" w:rsidRDefault="002F5F38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DE066C2" w14:textId="123B7053" w:rsidR="002F5F38" w:rsidRDefault="002F5F38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2F5F38" w14:paraId="143467F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D128E8C" w14:textId="39865783" w:rsidR="002F5F38" w:rsidRDefault="002F5F38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F369F4" w14:textId="71D80711" w:rsidR="002F5F38" w:rsidRDefault="002F5F38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F5F38" w14:paraId="290E3D3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7C420D" w14:textId="224F90D8" w:rsidR="002F5F38" w:rsidRDefault="002F5F38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FED3BF" w14:textId="61747FD7" w:rsidR="002F5F38" w:rsidRDefault="002F5F38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F5F38" w14:paraId="69E9819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5F363B" w14:textId="3E1D2066" w:rsidR="002F5F38" w:rsidRDefault="002F5F38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FB04F93" w14:textId="7E70B8C6" w:rsidR="002F5F38" w:rsidRDefault="002F5F38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F5F38" w14:paraId="2CE596D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8278693" w14:textId="7ED8A31F" w:rsidR="002F5F38" w:rsidRDefault="002F5F38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F6265BB" w14:textId="57F6E77A" w:rsidR="002F5F38" w:rsidRDefault="002F5F38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2F5F38" w14:paraId="46A98D2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5B06382" w14:textId="71991C62" w:rsidR="002F5F38" w:rsidRDefault="002F5F38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AE67880" w14:textId="19E2C82D" w:rsidR="002F5F38" w:rsidRDefault="002F5F38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F5F38" w14:paraId="0FC918C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4ACB63" w14:textId="30C7399E" w:rsidR="002F5F38" w:rsidRDefault="002F5F38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698967" w14:textId="65FA4141" w:rsidR="002F5F38" w:rsidRDefault="002F5F38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2F5F38" w14:paraId="6B7C083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600E61" w14:textId="1053C48E" w:rsidR="002F5F38" w:rsidRDefault="002F5F38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A146539" w14:textId="78A83341" w:rsidR="002F5F38" w:rsidRDefault="002F5F38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F5F38" w14:paraId="7D7689F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21F202" w14:textId="47985832" w:rsidR="002F5F38" w:rsidRDefault="002F5F38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64E1B36" w14:textId="3A7C534D" w:rsidR="002F5F38" w:rsidRDefault="002F5F38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F5F38" w14:paraId="607441D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70C5C8B" w14:textId="670DAF23" w:rsidR="002F5F38" w:rsidRDefault="002F5F38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470AC1" w14:textId="1304C51C" w:rsidR="002F5F38" w:rsidRDefault="002F5F38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(C:\Users\Tiago Costa\Desktop\3º ano 2223\2 Semestre\PESTEM\Conjuntos\Lubrificação)</w:t>
                  </w:r>
                </w:p>
              </w:tc>
            </w:tr>
          </w:tbl>
          <w:p w14:paraId="2F8DDA1F" w14:textId="5B2468FB" w:rsidR="005E294F" w:rsidRDefault="005E294F" w:rsidP="00A96F2C"/>
        </w:tc>
      </w:tr>
      <w:bookmarkEnd w:id="1"/>
      <w:bookmarkEnd w:id="2"/>
      <w:bookmarkEnd w:id="3"/>
    </w:tbl>
    <w:p w14:paraId="3E2814AC" w14:textId="77777777" w:rsidR="00F33129" w:rsidRDefault="00F33129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F33129" w14:paraId="3E0236EE" w14:textId="77777777" w:rsidTr="00E80CD9">
        <w:tc>
          <w:tcPr>
            <w:tcW w:w="11016" w:type="dxa"/>
          </w:tcPr>
          <w:p w14:paraId="22ADDA6F" w14:textId="05309AE9" w:rsidR="00F33129" w:rsidRPr="00B35001" w:rsidRDefault="002F5F38" w:rsidP="000A7C6B">
            <w:pPr>
              <w:pStyle w:val="Ttulo1"/>
            </w:pPr>
            <w:bookmarkStart w:id="7" w:name="_Toc137470594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56"/>
              <w:gridCol w:w="5049"/>
            </w:tblGrid>
            <w:tr w:rsidR="00F33129" w14:paraId="3F032E7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2A1A6E6" w14:textId="6A4A88CC" w:rsidR="00F33129" w:rsidRDefault="002F5F38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E8C7F7A" w14:textId="64494373" w:rsidR="00F33129" w:rsidRDefault="002F5F3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2F5F38" w14:paraId="1CE6B6D1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0732F43" w14:textId="5A003695" w:rsidR="002F5F38" w:rsidRDefault="002F5F38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E8F408" w14:textId="553AD6FB" w:rsidR="002F5F38" w:rsidRDefault="002F5F38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2F5F38" w14:paraId="1FDD6BD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1E70541" w14:textId="0C7F4278" w:rsidR="002F5F38" w:rsidRDefault="002F5F38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6C14769" w14:textId="0925B8E2" w:rsidR="002F5F38" w:rsidRDefault="002F5F3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2F5F38" w14:paraId="25E7D7EE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BBB3BC" w14:textId="4A538B98" w:rsidR="002F5F38" w:rsidRDefault="002F5F38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0EB1741" w14:textId="021F20A9" w:rsidR="002F5F38" w:rsidRDefault="002F5F38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2F5F38" w14:paraId="4A8CBAB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C942C84" w14:textId="13E448F1" w:rsidR="002F5F38" w:rsidRDefault="002F5F38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7CB732" w14:textId="37CEF116" w:rsidR="002F5F38" w:rsidRDefault="002F5F3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352A977C" w14:textId="56F15B3E" w:rsidR="00F33129" w:rsidRDefault="00F33129" w:rsidP="000A7C6B"/>
        </w:tc>
      </w:tr>
    </w:tbl>
    <w:p w14:paraId="76021BDA" w14:textId="77777777" w:rsidR="00E80CD9" w:rsidRDefault="00E80CD9" w:rsidP="00076F1F"/>
    <w:tbl>
      <w:tblPr>
        <w:tblStyle w:val="TabelacomGrelha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3E669D0B" w14:textId="77777777" w:rsidTr="005273D5">
        <w:trPr>
          <w:trHeight w:val="4158"/>
        </w:trPr>
        <w:tc>
          <w:tcPr>
            <w:tcW w:w="11136" w:type="dxa"/>
          </w:tcPr>
          <w:p w14:paraId="49F380C4" w14:textId="1643F068" w:rsidR="00E80CD9" w:rsidRPr="00AC3438" w:rsidRDefault="002F5F38" w:rsidP="000A7C6B">
            <w:pPr>
              <w:pStyle w:val="Ttulo1"/>
            </w:pPr>
            <w:bookmarkStart w:id="8" w:name="_Toc243733144"/>
            <w:bookmarkStart w:id="9" w:name="_Toc245020112"/>
            <w:bookmarkStart w:id="10" w:name="_Toc245020144"/>
            <w:bookmarkStart w:id="11" w:name="_Toc137470595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3981C856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D9FC1BC" w14:textId="5AC62A21" w:rsidR="00E80CD9" w:rsidRPr="003E6C57" w:rsidRDefault="002F5F38" w:rsidP="000A7C6B">
                  <w:pPr>
                    <w:jc w:val="center"/>
                    <w:rPr>
                      <w:rStyle w:val="Forte"/>
                      <w:b/>
                      <w:color w:val="auto"/>
                    </w:rPr>
                  </w:pPr>
                  <w:r>
                    <w:rPr>
                      <w:rStyle w:val="Forte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4D81DAB" w14:textId="00946AB4" w:rsidR="00E80CD9" w:rsidRPr="003E6C57" w:rsidRDefault="002F5F38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color w:val="auto"/>
                    </w:rPr>
                  </w:pPr>
                  <w:r>
                    <w:rPr>
                      <w:rStyle w:val="Forte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1F6F0D4" w14:textId="7A6FBABB" w:rsidR="00E80CD9" w:rsidRPr="003E6C57" w:rsidRDefault="002F5F38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color w:val="auto"/>
                    </w:rPr>
                  </w:pPr>
                  <w:r>
                    <w:rPr>
                      <w:rStyle w:val="Forte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2556BE9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42EF647B" w14:textId="1DD15723" w:rsidR="00E80CD9" w:rsidRPr="00577134" w:rsidRDefault="002F5F38" w:rsidP="000A7C6B">
                  <w:pPr>
                    <w:jc w:val="center"/>
                    <w:rPr>
                      <w:rStyle w:val="Forte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0308AEC3" wp14:editId="7EA9A84E">
                        <wp:extent cx="1904365" cy="1263650"/>
                        <wp:effectExtent l="0" t="0" r="635" b="0"/>
                        <wp:docPr id="85910396" name="Imagem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91039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263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GrelhaMdia1-Cor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5DBF1B7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4EEA955" w14:textId="29AA158E" w:rsidR="00E80CD9" w:rsidRPr="00BE6656" w:rsidRDefault="002F5F38" w:rsidP="000A7C6B">
                        <w:pPr>
                          <w:jc w:val="right"/>
                          <w:rPr>
                            <w:rStyle w:val="Forte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2E31C3E" w14:textId="7610B3D5" w:rsidR="00E80CD9" w:rsidRPr="00BE6656" w:rsidRDefault="002F5F38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6061 Alloy</w:t>
                        </w:r>
                      </w:p>
                    </w:tc>
                  </w:tr>
                  <w:tr w:rsidR="002F5F38" w:rsidRPr="00577134" w14:paraId="29E2A9F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D463D3F" w14:textId="779F10F7" w:rsidR="002F5F38" w:rsidRDefault="002F5F38" w:rsidP="000A7C6B">
                        <w:pPr>
                          <w:jc w:val="right"/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AA86975" w14:textId="2C5AC253" w:rsidR="002F5F38" w:rsidRDefault="002F5F38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2F5F38" w:rsidRPr="00577134" w14:paraId="66A84240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475779F" w14:textId="60028649" w:rsidR="002F5F38" w:rsidRDefault="002F5F38" w:rsidP="000A7C6B">
                        <w:pPr>
                          <w:jc w:val="right"/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97ACA1B" w14:textId="5BE69415" w:rsidR="002F5F38" w:rsidRDefault="002F5F38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2F5F38" w:rsidRPr="00577134" w14:paraId="0071A5A4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7D5606B" w14:textId="22EC2240" w:rsidR="002F5F38" w:rsidRDefault="002F5F38" w:rsidP="000A7C6B">
                        <w:pPr>
                          <w:jc w:val="right"/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FE0DC56" w14:textId="57EAC864" w:rsidR="002F5F38" w:rsidRDefault="002F5F38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5,51485e+07 N/m^2</w:t>
                        </w:r>
                      </w:p>
                    </w:tc>
                  </w:tr>
                  <w:tr w:rsidR="002F5F38" w:rsidRPr="00577134" w14:paraId="18EA6FB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CDDF209" w14:textId="74CC3A62" w:rsidR="002F5F38" w:rsidRDefault="002F5F38" w:rsidP="000A7C6B">
                        <w:pPr>
                          <w:jc w:val="right"/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99AF660" w14:textId="59E8B451" w:rsidR="002F5F38" w:rsidRDefault="002F5F38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1,24084e+08 N/m^2</w:t>
                        </w:r>
                      </w:p>
                    </w:tc>
                  </w:tr>
                  <w:tr w:rsidR="002F5F38" w:rsidRPr="00577134" w14:paraId="2EE874E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089FA03" w14:textId="26DA7C8B" w:rsidR="002F5F38" w:rsidRDefault="002F5F38" w:rsidP="000A7C6B">
                        <w:pPr>
                          <w:jc w:val="right"/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8494BA8" w14:textId="26E8AF2C" w:rsidR="002F5F38" w:rsidRDefault="002F5F38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6,9e+10 N/m^2</w:t>
                        </w:r>
                      </w:p>
                    </w:tc>
                  </w:tr>
                  <w:tr w:rsidR="002F5F38" w:rsidRPr="00577134" w14:paraId="2496AD90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BC36112" w14:textId="438D43A1" w:rsidR="002F5F38" w:rsidRDefault="002F5F38" w:rsidP="000A7C6B">
                        <w:pPr>
                          <w:jc w:val="right"/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16FAEEE" w14:textId="1D685AEC" w:rsidR="002F5F38" w:rsidRDefault="002F5F38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 xml:space="preserve">0,33  </w:t>
                        </w:r>
                      </w:p>
                    </w:tc>
                  </w:tr>
                  <w:tr w:rsidR="002F5F38" w:rsidRPr="00577134" w14:paraId="00E263C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7248C33" w14:textId="081B4D39" w:rsidR="002F5F38" w:rsidRDefault="002F5F38" w:rsidP="000A7C6B">
                        <w:pPr>
                          <w:jc w:val="right"/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0232F82" w14:textId="1A6E3B75" w:rsidR="002F5F38" w:rsidRDefault="002F5F38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2 700 kg/m^3</w:t>
                        </w:r>
                      </w:p>
                    </w:tc>
                  </w:tr>
                  <w:tr w:rsidR="002F5F38" w:rsidRPr="00577134" w14:paraId="4F139853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064614C" w14:textId="3DC7912A" w:rsidR="002F5F38" w:rsidRDefault="002F5F38" w:rsidP="000A7C6B">
                        <w:pPr>
                          <w:jc w:val="right"/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5F5503A" w14:textId="2C18D4B9" w:rsidR="002F5F38" w:rsidRDefault="002F5F38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2,6e+10 N/m^2</w:t>
                        </w:r>
                      </w:p>
                    </w:tc>
                  </w:tr>
                  <w:tr w:rsidR="002F5F38" w:rsidRPr="00577134" w14:paraId="7699F7DF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0D6D52F" w14:textId="0BC72219" w:rsidR="002F5F38" w:rsidRDefault="002F5F38" w:rsidP="000A7C6B">
                        <w:pPr>
                          <w:jc w:val="right"/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CBD5606" w14:textId="7173C4C3" w:rsidR="002F5F38" w:rsidRDefault="002F5F38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2,4e-05 /Kelvin</w:t>
                        </w:r>
                      </w:p>
                    </w:tc>
                  </w:tr>
                </w:tbl>
                <w:p w14:paraId="078D6CC4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rte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57925F16" w14:textId="04DBB7AD" w:rsidR="00E80CD9" w:rsidRPr="00577134" w:rsidRDefault="002F5F3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rte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Forte"/>
                      <w:b w:val="0"/>
                      <w:sz w:val="20"/>
                      <w:szCs w:val="20"/>
                    </w:rPr>
                    <w:t>SolidBody 1(Cut-Extrude5)(lub_braco_1)</w:t>
                  </w:r>
                </w:p>
              </w:tc>
            </w:tr>
            <w:tr w:rsidR="00E80CD9" w:rsidRPr="000841BF" w14:paraId="31FB42F9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4D758EFC" w14:textId="66C1D9C8" w:rsidR="00E80CD9" w:rsidRPr="000841BF" w:rsidRDefault="002F5F38" w:rsidP="000A7C6B">
                  <w:pPr>
                    <w:rPr>
                      <w:rStyle w:val="Forte"/>
                      <w:sz w:val="20"/>
                      <w:szCs w:val="20"/>
                    </w:rPr>
                  </w:pPr>
                  <w:r>
                    <w:rPr>
                      <w:rStyle w:val="Forte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00079833" w14:textId="50F576A3" w:rsidR="00E80CD9" w:rsidRDefault="00E80CD9" w:rsidP="000A7C6B"/>
        </w:tc>
      </w:tr>
      <w:bookmarkEnd w:id="8"/>
      <w:bookmarkEnd w:id="9"/>
      <w:bookmarkEnd w:id="10"/>
    </w:tbl>
    <w:p w14:paraId="01A3718A" w14:textId="77777777" w:rsidR="005273D5" w:rsidRDefault="005273D5" w:rsidP="006518B5"/>
    <w:tbl>
      <w:tblPr>
        <w:tblStyle w:val="TabelacomGrelha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447AA5D8" w14:textId="77777777" w:rsidTr="00452CBC">
        <w:tc>
          <w:tcPr>
            <w:tcW w:w="11016" w:type="dxa"/>
          </w:tcPr>
          <w:p w14:paraId="76476145" w14:textId="5659B4F6" w:rsidR="005273D5" w:rsidRPr="00AF1A58" w:rsidRDefault="002F5F38" w:rsidP="000A7C6B">
            <w:pPr>
              <w:pStyle w:val="Ttulo1"/>
              <w:rPr>
                <w:b w:val="0"/>
                <w:bCs w:val="0"/>
              </w:rPr>
            </w:pPr>
            <w:bookmarkStart w:id="12" w:name="_Toc137470596"/>
            <w:r>
              <w:rPr>
                <w:rStyle w:val="Forte"/>
              </w:rPr>
              <w:lastRenderedPageBreak/>
              <w:t>Loads and Fixtures</w:t>
            </w:r>
            <w:bookmarkEnd w:id="12"/>
          </w:p>
          <w:tbl>
            <w:tblPr>
              <w:tblStyle w:val="ListaClara-Cor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2F5F38" w14:paraId="418DA54E" w14:textId="77777777" w:rsidTr="00D85B9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2B6B7F5E" w14:textId="3A6C2F80" w:rsidR="002F5F38" w:rsidRPr="004E282D" w:rsidRDefault="002F5F38" w:rsidP="005A5DC6">
                  <w:pPr>
                    <w:jc w:val="center"/>
                    <w:rPr>
                      <w:rStyle w:val="Forte"/>
                      <w:b/>
                      <w:color w:val="auto"/>
                    </w:rPr>
                  </w:pPr>
                  <w:r>
                    <w:rPr>
                      <w:rStyle w:val="Forte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5601FC5C" w14:textId="04B6341C" w:rsidR="002F5F38" w:rsidRPr="004E282D" w:rsidRDefault="002F5F38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color w:val="auto"/>
                    </w:rPr>
                  </w:pPr>
                  <w:r>
                    <w:rPr>
                      <w:rStyle w:val="Forte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6A2C5389" w14:textId="7699ECE3" w:rsidR="002F5F38" w:rsidRPr="004E282D" w:rsidRDefault="002F5F38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color w:val="auto"/>
                    </w:rPr>
                  </w:pPr>
                  <w:r>
                    <w:rPr>
                      <w:rStyle w:val="Forte"/>
                      <w:b/>
                      <w:color w:val="auto"/>
                    </w:rPr>
                    <w:t>Fixture Details</w:t>
                  </w:r>
                </w:p>
              </w:tc>
            </w:tr>
            <w:tr w:rsidR="002F5F38" w14:paraId="07DB1CB6" w14:textId="77777777" w:rsidTr="00B34BE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720B88CF" w14:textId="49AA4BBC" w:rsidR="002F5F38" w:rsidRPr="00AD5FBA" w:rsidRDefault="002F5F38" w:rsidP="005A5DC6">
                  <w:pPr>
                    <w:jc w:val="center"/>
                    <w:rPr>
                      <w:rStyle w:val="Forte"/>
                    </w:rPr>
                  </w:pPr>
                  <w:r>
                    <w:rPr>
                      <w:rStyle w:val="Forte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3F8C677C" w14:textId="42EB75B5" w:rsidR="002F5F38" w:rsidRPr="006208CB" w:rsidRDefault="002F5F38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5E0F7964" wp14:editId="1A3D16E4">
                        <wp:extent cx="1772285" cy="1176020"/>
                        <wp:effectExtent l="0" t="0" r="0" b="5080"/>
                        <wp:docPr id="1892371006" name="Imagem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92371006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176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GrelhaMdia1-Cor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2F5F38" w14:paraId="4090051D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2ED11906" w14:textId="0E9D7E9F" w:rsidR="002F5F38" w:rsidRPr="00BE6656" w:rsidRDefault="002F5F38" w:rsidP="003F2268">
                        <w:pPr>
                          <w:jc w:val="right"/>
                          <w:rPr>
                            <w:rStyle w:val="Forte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26B9CA3B" w14:textId="4B0F551B" w:rsidR="002F5F38" w:rsidRPr="00154A1A" w:rsidRDefault="002F5F38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  <w:t>4 face(s)</w:t>
                        </w:r>
                      </w:p>
                    </w:tc>
                  </w:tr>
                  <w:tr w:rsidR="002F5F38" w14:paraId="45A6B3A7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1654B16" w14:textId="2746F36C" w:rsidR="002F5F38" w:rsidRDefault="002F5F38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5FE3E3E" w14:textId="67F54355" w:rsidR="002F5F38" w:rsidRDefault="002F5F38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1D41FEDD" w14:textId="77777777" w:rsidR="002F5F38" w:rsidRPr="004C6DEB" w:rsidRDefault="002F5F38" w:rsidP="00840CC7">
                  <w:pPr>
                    <w:pStyle w:val="ndice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0F365D67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7BE91CF9" w14:textId="73F92160" w:rsidR="003F154A" w:rsidRPr="003F154A" w:rsidRDefault="002F5F38" w:rsidP="003F154A">
                  <w:pPr>
                    <w:rPr>
                      <w:rStyle w:val="Forte"/>
                      <w:bCs/>
                    </w:rPr>
                  </w:pPr>
                  <w:r>
                    <w:rPr>
                      <w:rStyle w:val="Forte"/>
                      <w:b/>
                    </w:rPr>
                    <w:t>Resultant Forces</w:t>
                  </w:r>
                </w:p>
                <w:tbl>
                  <w:tblPr>
                    <w:tblStyle w:val="TabelacomGrelha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1869B9B3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390978C4" w14:textId="1FE34EA2" w:rsidR="003F154A" w:rsidRDefault="002F5F38" w:rsidP="000A7C6B">
                        <w:pPr>
                          <w:jc w:val="center"/>
                          <w:rPr>
                            <w:rStyle w:val="Forte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3B6AB7DE" w14:textId="027B83A1" w:rsidR="003F154A" w:rsidRDefault="002F5F38" w:rsidP="000A7C6B">
                        <w:pPr>
                          <w:jc w:val="center"/>
                          <w:rPr>
                            <w:rStyle w:val="Forte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081C9020" w14:textId="4E111D5A" w:rsidR="003F154A" w:rsidRDefault="002F5F38" w:rsidP="000A7C6B">
                        <w:pPr>
                          <w:jc w:val="center"/>
                          <w:rPr>
                            <w:rStyle w:val="Forte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4AD1D23F" w14:textId="705A5964" w:rsidR="003F154A" w:rsidRDefault="002F5F38" w:rsidP="000A7C6B">
                        <w:pPr>
                          <w:jc w:val="center"/>
                          <w:rPr>
                            <w:rStyle w:val="Forte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6E7BA4AF" w14:textId="6CA393C3" w:rsidR="003F154A" w:rsidRDefault="002F5F38" w:rsidP="000A7C6B">
                        <w:pPr>
                          <w:jc w:val="center"/>
                          <w:rPr>
                            <w:rStyle w:val="Forte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7069EA43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2B05BFB3" w14:textId="794109A4" w:rsidR="003F154A" w:rsidRDefault="002F5F38" w:rsidP="000A7C6B">
                        <w:pPr>
                          <w:jc w:val="center"/>
                          <w:rPr>
                            <w:rStyle w:val="Forte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6980E4C" w14:textId="7DB43420" w:rsidR="003F154A" w:rsidRPr="00EF37BF" w:rsidRDefault="002F5F38" w:rsidP="000A7C6B">
                        <w:pPr>
                          <w:jc w:val="center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-0,00507754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2692C09" w14:textId="7EB73162" w:rsidR="003F154A" w:rsidRPr="00EF37BF" w:rsidRDefault="002F5F38" w:rsidP="000A7C6B">
                        <w:pPr>
                          <w:jc w:val="center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49,0074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7CB3879" w14:textId="09ADA366" w:rsidR="003F154A" w:rsidRDefault="002F5F38" w:rsidP="000A7C6B">
                        <w:pPr>
                          <w:jc w:val="center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0,00116167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4A4266AD" w14:textId="1E703C27" w:rsidR="003F154A" w:rsidRPr="00EF37BF" w:rsidRDefault="002F5F38" w:rsidP="000A7C6B">
                        <w:pPr>
                          <w:jc w:val="center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49,0074</w:t>
                        </w:r>
                      </w:p>
                    </w:tc>
                  </w:tr>
                  <w:tr w:rsidR="00935682" w14:paraId="67048886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2A4D105D" w14:textId="4F1BD5B5" w:rsidR="00935682" w:rsidRDefault="002F5F38" w:rsidP="000A7C6B">
                        <w:pPr>
                          <w:jc w:val="center"/>
                          <w:rPr>
                            <w:rStyle w:val="Forte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9799BB8" w14:textId="0540B321" w:rsidR="00935682" w:rsidRDefault="002F5F38" w:rsidP="000A7C6B">
                        <w:pPr>
                          <w:jc w:val="center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957DD2C" w14:textId="54EE7D8D" w:rsidR="00935682" w:rsidRDefault="002F5F38" w:rsidP="000A7C6B">
                        <w:pPr>
                          <w:jc w:val="center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ACCE070" w14:textId="6562278A" w:rsidR="00935682" w:rsidRDefault="002F5F38" w:rsidP="000A7C6B">
                        <w:pPr>
                          <w:jc w:val="center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60CB017A" w14:textId="52C05CD0" w:rsidR="00935682" w:rsidRDefault="002F5F38" w:rsidP="000A7C6B">
                        <w:pPr>
                          <w:jc w:val="center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33F66967" w14:textId="77777777" w:rsidR="003F154A" w:rsidRDefault="003F154A" w:rsidP="003F154A">
                  <w:pPr>
                    <w:jc w:val="center"/>
                    <w:rPr>
                      <w:rStyle w:val="Forte"/>
                      <w:b/>
                      <w:sz w:val="18"/>
                      <w:szCs w:val="18"/>
                    </w:rPr>
                  </w:pPr>
                  <w:r>
                    <w:rPr>
                      <w:rStyle w:val="Forte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3A9E8BF" w14:textId="77777777" w:rsidR="005273D5" w:rsidRDefault="005273D5" w:rsidP="00840CC7">
            <w:pPr>
              <w:pStyle w:val="ndice3"/>
            </w:pPr>
          </w:p>
          <w:tbl>
            <w:tblPr>
              <w:tblStyle w:val="ListaClara-Cor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2F5F38" w14:paraId="14C689F1" w14:textId="77777777" w:rsidTr="007E6F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1852C74C" w14:textId="2F5E3EA1" w:rsidR="002F5F38" w:rsidRPr="004E282D" w:rsidRDefault="002F5F38" w:rsidP="005A5DC6">
                  <w:pPr>
                    <w:jc w:val="center"/>
                    <w:rPr>
                      <w:rStyle w:val="Forte"/>
                      <w:b/>
                      <w:color w:val="auto"/>
                    </w:rPr>
                  </w:pPr>
                  <w:r>
                    <w:rPr>
                      <w:rStyle w:val="Forte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3AB47544" w14:textId="7AA570FA" w:rsidR="002F5F38" w:rsidRPr="004E282D" w:rsidRDefault="002F5F38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color w:val="auto"/>
                    </w:rPr>
                  </w:pPr>
                  <w:r>
                    <w:rPr>
                      <w:rStyle w:val="Forte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7CB3B227" w14:textId="7B510F86" w:rsidR="002F5F38" w:rsidRPr="004E282D" w:rsidRDefault="002F5F38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color w:val="auto"/>
                    </w:rPr>
                  </w:pPr>
                  <w:r>
                    <w:rPr>
                      <w:rStyle w:val="Forte"/>
                      <w:b/>
                      <w:color w:val="auto"/>
                    </w:rPr>
                    <w:t>Load Details</w:t>
                  </w:r>
                </w:p>
              </w:tc>
            </w:tr>
            <w:tr w:rsidR="002F5F38" w14:paraId="545F9FD4" w14:textId="77777777" w:rsidTr="002F5F3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  <w:bottom w:val="single" w:sz="18" w:space="0" w:color="C0504D" w:themeColor="accent2"/>
                  </w:tcBorders>
                  <w:vAlign w:val="center"/>
                </w:tcPr>
                <w:p w14:paraId="1FA69B20" w14:textId="3B361706" w:rsidR="002F5F38" w:rsidRPr="00F42DD1" w:rsidRDefault="002F5F38" w:rsidP="005A5DC6">
                  <w:pPr>
                    <w:jc w:val="center"/>
                    <w:rPr>
                      <w:rStyle w:val="Forte"/>
                    </w:rPr>
                  </w:pPr>
                  <w:r>
                    <w:rPr>
                      <w:rStyle w:val="Forte"/>
                    </w:rPr>
                    <w:t>Gravity-1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</w:tcBorders>
                </w:tcPr>
                <w:p w14:paraId="5599D36B" w14:textId="648AFBCC" w:rsidR="002F5F38" w:rsidRPr="006208CB" w:rsidRDefault="002F5F38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rte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42EA9DB9" wp14:editId="0220B1DA">
                        <wp:extent cx="1907540" cy="1265555"/>
                        <wp:effectExtent l="0" t="0" r="0" b="0"/>
                        <wp:docPr id="1552431248" name="Imagem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5243124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2655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GrelhaMdia1-Cor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2F5F38" w14:paraId="74D2F9B2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4D3A0B82" w14:textId="15498783" w:rsidR="002F5F38" w:rsidRPr="00BE6656" w:rsidRDefault="002F5F38" w:rsidP="003F2268">
                        <w:pPr>
                          <w:jc w:val="right"/>
                          <w:rPr>
                            <w:rStyle w:val="Forte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46D858C9" w14:textId="40E076B2" w:rsidR="002F5F38" w:rsidRPr="00B77EA3" w:rsidRDefault="002F5F38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  <w:t>Face&lt; 1 &gt;</w:t>
                        </w:r>
                      </w:p>
                    </w:tc>
                  </w:tr>
                  <w:tr w:rsidR="002F5F38" w14:paraId="2718B861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3A6013E" w14:textId="7A6638C0" w:rsidR="002F5F38" w:rsidRDefault="002F5F38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28A84E2" w14:textId="3E9C23F2" w:rsidR="002F5F38" w:rsidRDefault="002F5F38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  <w:t>0  0 -9,81</w:t>
                        </w:r>
                      </w:p>
                    </w:tc>
                  </w:tr>
                  <w:tr w:rsidR="002F5F38" w14:paraId="70509FC7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CDBEB7B" w14:textId="600E8456" w:rsidR="002F5F38" w:rsidRDefault="002F5F38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Units: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BE58CA0" w14:textId="27F7B893" w:rsidR="002F5F38" w:rsidRDefault="002F5F38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  <w:t>m/s^2</w:t>
                        </w:r>
                      </w:p>
                    </w:tc>
                  </w:tr>
                </w:tbl>
                <w:p w14:paraId="462A0070" w14:textId="77777777" w:rsidR="002F5F38" w:rsidRDefault="002F5F38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rte"/>
                    </w:rPr>
                  </w:pPr>
                </w:p>
              </w:tc>
            </w:tr>
            <w:tr w:rsidR="002F5F38" w14:paraId="20620368" w14:textId="77777777" w:rsidTr="00CB737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42047F92" w14:textId="3037746E" w:rsidR="002F5F38" w:rsidRPr="00F42DD1" w:rsidRDefault="002F5F38" w:rsidP="00CB737D">
                  <w:pPr>
                    <w:jc w:val="center"/>
                    <w:rPr>
                      <w:rStyle w:val="Forte"/>
                    </w:rPr>
                  </w:pPr>
                  <w:r>
                    <w:rPr>
                      <w:rStyle w:val="Forte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419ED363" w14:textId="3CEE7417" w:rsidR="002F5F38" w:rsidRPr="006208CB" w:rsidRDefault="002F5F38" w:rsidP="00CB737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22E872BF" wp14:editId="5DB72378">
                        <wp:extent cx="1907540" cy="1265555"/>
                        <wp:effectExtent l="0" t="0" r="0" b="0"/>
                        <wp:docPr id="73028247" name="Imagem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028247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2655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GrelhaMdia1-Cor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2F5F38" w14:paraId="5A567C9B" w14:textId="77777777" w:rsidTr="00CB737D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05206485" w14:textId="72816E1C" w:rsidR="002F5F38" w:rsidRPr="00BE6656" w:rsidRDefault="002F5F38" w:rsidP="00CB737D">
                        <w:pPr>
                          <w:jc w:val="right"/>
                          <w:rPr>
                            <w:rStyle w:val="Forte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46BCF6D7" w14:textId="6A6A2261" w:rsidR="002F5F38" w:rsidRPr="00B77EA3" w:rsidRDefault="002F5F38" w:rsidP="00CB737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2F5F38" w14:paraId="0F35C4BD" w14:textId="77777777" w:rsidTr="00CB737D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7585F26" w14:textId="1CC9302C" w:rsidR="002F5F38" w:rsidRDefault="002F5F38" w:rsidP="00CB737D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446E7C1" w14:textId="6D49D396" w:rsidR="002F5F38" w:rsidRDefault="002F5F38" w:rsidP="00CB737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2F5F38" w14:paraId="212310DD" w14:textId="77777777" w:rsidTr="00CB737D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350F632" w14:textId="594ABC49" w:rsidR="002F5F38" w:rsidRDefault="002F5F38" w:rsidP="00CB737D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401B901" w14:textId="232619BB" w:rsidR="002F5F38" w:rsidRDefault="002F5F38" w:rsidP="00CB737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  <w:t>-37,5 N</w:t>
                        </w:r>
                      </w:p>
                    </w:tc>
                  </w:tr>
                </w:tbl>
                <w:p w14:paraId="42F732BB" w14:textId="77777777" w:rsidR="002F5F38" w:rsidRDefault="002F5F38" w:rsidP="00CB737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</w:rPr>
                  </w:pPr>
                </w:p>
              </w:tc>
            </w:tr>
          </w:tbl>
          <w:p w14:paraId="6BA217DF" w14:textId="19A1A486" w:rsidR="005273D5" w:rsidRDefault="005273D5" w:rsidP="000A7C6B">
            <w:pPr>
              <w:rPr>
                <w:rStyle w:val="Forte"/>
              </w:rPr>
            </w:pPr>
          </w:p>
        </w:tc>
      </w:tr>
    </w:tbl>
    <w:p w14:paraId="30393599" w14:textId="77777777" w:rsidR="00132707" w:rsidRDefault="00132707" w:rsidP="00132707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1A817FA6" w14:textId="77777777" w:rsidTr="005B3D16">
        <w:tc>
          <w:tcPr>
            <w:tcW w:w="11016" w:type="dxa"/>
          </w:tcPr>
          <w:p w14:paraId="1DC9F82A" w14:textId="18B7CC7F" w:rsidR="00132707" w:rsidRDefault="00132707" w:rsidP="000A7C6B">
            <w:pPr>
              <w:pStyle w:val="Ttulo1"/>
            </w:pPr>
            <w:r>
              <w:br w:type="page"/>
            </w:r>
            <w:bookmarkStart w:id="13" w:name="_Toc137470597"/>
            <w:r w:rsidR="002F5F38">
              <w:t>Connector Definitions</w:t>
            </w:r>
            <w:bookmarkEnd w:id="13"/>
          </w:p>
          <w:p w14:paraId="711BE5FE" w14:textId="5E2CD92F" w:rsidR="00132707" w:rsidRDefault="002F5F38" w:rsidP="000A7C6B">
            <w:r>
              <w:t>No Data</w:t>
            </w:r>
          </w:p>
          <w:p w14:paraId="56534705" w14:textId="69316F69" w:rsidR="00EF37BF" w:rsidRPr="009C0A33" w:rsidRDefault="00EF37BF" w:rsidP="000A7C6B"/>
          <w:p w14:paraId="7726F459" w14:textId="77777777" w:rsidR="000F2729" w:rsidRDefault="000F2729" w:rsidP="000A7C6B"/>
          <w:p w14:paraId="2C78E8ED" w14:textId="288BFAF8" w:rsidR="00E12C21" w:rsidRDefault="00E12C21" w:rsidP="000A7C6B"/>
          <w:p w14:paraId="62E8DD5F" w14:textId="0D29AE14" w:rsidR="00132707" w:rsidRDefault="00132707" w:rsidP="000A7C6B"/>
        </w:tc>
      </w:tr>
    </w:tbl>
    <w:p w14:paraId="750AB9A0" w14:textId="77777777" w:rsidR="00104BD8" w:rsidRDefault="00104BD8" w:rsidP="006936A0"/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34B4F591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780236A" w14:textId="31DD2E2C" w:rsidR="00104BD8" w:rsidRDefault="002F5F38" w:rsidP="000A7C6B">
            <w:pPr>
              <w:pStyle w:val="Ttulo1"/>
            </w:pPr>
            <w:bookmarkStart w:id="14" w:name="_Toc137470598"/>
            <w:r>
              <w:lastRenderedPageBreak/>
              <w:t>Interaction Information</w:t>
            </w:r>
            <w:bookmarkEnd w:id="14"/>
          </w:p>
          <w:p w14:paraId="49DB6FC0" w14:textId="13322E69" w:rsidR="00104BD8" w:rsidRDefault="002F5F38" w:rsidP="000A7C6B">
            <w:r>
              <w:t>No Data</w:t>
            </w:r>
          </w:p>
          <w:p w14:paraId="2507AB88" w14:textId="6A8D8B4C" w:rsidR="00104BD8" w:rsidRDefault="00104BD8" w:rsidP="000A7C6B">
            <w:pPr>
              <w:rPr>
                <w:rStyle w:val="A3"/>
              </w:rPr>
            </w:pPr>
          </w:p>
          <w:p w14:paraId="324C5065" w14:textId="77777777" w:rsidR="00104BD8" w:rsidRDefault="00104BD8" w:rsidP="000A7C6B"/>
        </w:tc>
      </w:tr>
    </w:tbl>
    <w:p w14:paraId="1D3D86B8" w14:textId="77777777" w:rsidR="00A61A59" w:rsidRDefault="00A61A59" w:rsidP="006936A0"/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474E1311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C66042A" w14:textId="6EE2BE16" w:rsidR="00A61A59" w:rsidRDefault="002F5F38" w:rsidP="000A7C6B">
            <w:pPr>
              <w:pStyle w:val="Ttulo1"/>
            </w:pPr>
            <w:bookmarkStart w:id="15" w:name="_Toc137470599"/>
            <w:r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7C2BE426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0BAB41C" w14:textId="11C08EEB" w:rsidR="00A9531D" w:rsidRDefault="002F5F38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59C6719" w14:textId="2633D587" w:rsidR="00A9531D" w:rsidRDefault="002F5F3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2F5F38" w14:paraId="2B5754D3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F5255F4" w14:textId="505DF599" w:rsidR="002F5F38" w:rsidRDefault="002F5F38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4B83F0C" w14:textId="3FA3CB58" w:rsidR="002F5F38" w:rsidRDefault="002F5F3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2F5F38" w14:paraId="3C280257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A98BD9E" w14:textId="65EEA0D0" w:rsidR="002F5F38" w:rsidRDefault="002F5F38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AF3242" w14:textId="0E9C4A45" w:rsidR="002F5F38" w:rsidRDefault="002F5F3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2F5F38" w14:paraId="46ECCF54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B019260" w14:textId="05DAAB4D" w:rsidR="002F5F38" w:rsidRDefault="002F5F38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6593256" w14:textId="30EA5E06" w:rsidR="002F5F38" w:rsidRDefault="002F5F3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15,152 mm</w:t>
                  </w:r>
                </w:p>
              </w:tc>
            </w:tr>
            <w:tr w:rsidR="002F5F38" w14:paraId="3BC57C81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F06761B" w14:textId="224642CC" w:rsidR="002F5F38" w:rsidRDefault="002F5F38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5EDB855" w14:textId="7C7D4F18" w:rsidR="002F5F38" w:rsidRDefault="002F5F3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1,26286 mm</w:t>
                  </w:r>
                </w:p>
              </w:tc>
            </w:tr>
            <w:tr w:rsidR="002F5F38" w14:paraId="6238CE99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9A66373" w14:textId="385AA570" w:rsidR="002F5F38" w:rsidRDefault="002F5F38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F42014D" w14:textId="08899C12" w:rsidR="002F5F38" w:rsidRDefault="002F5F3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3ADC7D3E" w14:textId="77777777" w:rsidR="00690657" w:rsidRDefault="00690657" w:rsidP="00690657"/>
          <w:p w14:paraId="37BD7BAE" w14:textId="731FD364" w:rsidR="00A9531D" w:rsidRPr="00690657" w:rsidRDefault="002F5F38" w:rsidP="00690657">
            <w:pPr>
              <w:pStyle w:val="Ttulo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589EB6A3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B3E98FA" w14:textId="6BD83467" w:rsidR="007107BE" w:rsidRDefault="002F5F38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B7F95B3" w14:textId="4300F921" w:rsidR="007107BE" w:rsidRDefault="002F5F3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22623</w:t>
                  </w:r>
                </w:p>
              </w:tc>
            </w:tr>
            <w:tr w:rsidR="002F5F38" w14:paraId="1C9E199B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7D3921E" w14:textId="78491537" w:rsidR="002F5F38" w:rsidRDefault="002F5F38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A997804" w14:textId="26BFCAE1" w:rsidR="002F5F38" w:rsidRDefault="002F5F3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13545</w:t>
                  </w:r>
                </w:p>
              </w:tc>
            </w:tr>
            <w:tr w:rsidR="002F5F38" w14:paraId="219543E0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83D6892" w14:textId="765999F9" w:rsidR="002F5F38" w:rsidRDefault="002F5F38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6E17012" w14:textId="6674EF19" w:rsidR="002F5F38" w:rsidRDefault="002F5F3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9,9446</w:t>
                  </w:r>
                </w:p>
              </w:tc>
            </w:tr>
            <w:tr w:rsidR="002F5F38" w14:paraId="3B108B1F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E02A356" w14:textId="04B5F45D" w:rsidR="002F5F38" w:rsidRDefault="002F5F38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411D5E" w14:textId="536C4DEE" w:rsidR="002F5F38" w:rsidRDefault="002F5F3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91,6</w:t>
                  </w:r>
                </w:p>
              </w:tc>
            </w:tr>
            <w:tr w:rsidR="002F5F38" w14:paraId="1793387D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4B7DA1C" w14:textId="05EADC05" w:rsidR="002F5F38" w:rsidRDefault="002F5F38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C3710FA" w14:textId="1E075FAB" w:rsidR="002F5F38" w:rsidRDefault="002F5F3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2F5F38" w14:paraId="4E238FF8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134114" w14:textId="45570758" w:rsidR="002F5F38" w:rsidRDefault="002F5F38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3B47CC6" w14:textId="36C1842D" w:rsidR="002F5F38" w:rsidRDefault="002F5F3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2F5F38" w14:paraId="22DEB76A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2A64EA2" w14:textId="552F1E2C" w:rsidR="002F5F38" w:rsidRDefault="002F5F38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2350C6" w14:textId="0BA54E76" w:rsidR="002F5F38" w:rsidRDefault="002F5F3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00:00:04</w:t>
                  </w:r>
                </w:p>
              </w:tc>
            </w:tr>
            <w:tr w:rsidR="002F5F38" w14:paraId="7C688C09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7AAA160" w14:textId="51D1388B" w:rsidR="002F5F38" w:rsidRDefault="002F5F38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7FDBDD6" w14:textId="77777777" w:rsidR="002F5F38" w:rsidRDefault="002F5F3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1599C603" w14:textId="45E8E962" w:rsidR="00A61A59" w:rsidRPr="00F077CB" w:rsidRDefault="00A61A59" w:rsidP="000A7C6B"/>
        </w:tc>
      </w:tr>
    </w:tbl>
    <w:p w14:paraId="193E52F0" w14:textId="77777777" w:rsidR="002C53F9" w:rsidRDefault="002C53F9" w:rsidP="006936A0"/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77966A91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70079E9" w14:textId="37980AE6" w:rsidR="002C53F9" w:rsidRDefault="002F5F38" w:rsidP="000A7C6B">
            <w:pPr>
              <w:pStyle w:val="Ttulo1"/>
            </w:pPr>
            <w:bookmarkStart w:id="16" w:name="_Toc137470600"/>
            <w:r>
              <w:t>Sensor Details</w:t>
            </w:r>
            <w:bookmarkEnd w:id="16"/>
          </w:p>
          <w:p w14:paraId="24554DCD" w14:textId="01D90BF8" w:rsidR="002C53F9" w:rsidRPr="00F077CB" w:rsidRDefault="002F5F38" w:rsidP="000A7C6B">
            <w:r>
              <w:t>No Data</w:t>
            </w:r>
          </w:p>
        </w:tc>
      </w:tr>
    </w:tbl>
    <w:p w14:paraId="60832640" w14:textId="77777777" w:rsidR="005F5B79" w:rsidRDefault="005F5B79" w:rsidP="00F12133"/>
    <w:tbl>
      <w:tblPr>
        <w:tblStyle w:val="TabelacomGrelha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6FF847BF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225F3C8B" w14:textId="47744BC6" w:rsidR="005F5B79" w:rsidRDefault="002F5F38" w:rsidP="000A7C6B">
            <w:pPr>
              <w:pStyle w:val="Ttulo1"/>
            </w:pPr>
            <w:bookmarkStart w:id="17" w:name="_Toc137470601"/>
            <w:r>
              <w:lastRenderedPageBreak/>
              <w:t>Resultant Forces</w:t>
            </w:r>
            <w:bookmarkEnd w:id="17"/>
          </w:p>
          <w:p w14:paraId="3AA26B6D" w14:textId="368C6E45" w:rsidR="005F5B79" w:rsidRPr="000B04D4" w:rsidRDefault="002F5F38" w:rsidP="000A7C6B">
            <w:pPr>
              <w:pStyle w:val="Ttulo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64D554C3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40000A7" w14:textId="76C728DD" w:rsidR="005F5B79" w:rsidRDefault="002F5F38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F25C829" w14:textId="4CDD51F4" w:rsidR="005F5B79" w:rsidRDefault="002F5F38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77C76EE" w14:textId="1EE9F683" w:rsidR="005F5B79" w:rsidRDefault="002F5F38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CEB5E7B" w14:textId="5A6BDE62" w:rsidR="005F5B79" w:rsidRDefault="002F5F38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C945C3E" w14:textId="6D1F316B" w:rsidR="005F5B79" w:rsidRDefault="002F5F38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2A37BE8" w14:textId="3DC4BA3F" w:rsidR="005F5B79" w:rsidRDefault="002F5F38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60FAF82E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721A2BE" w14:textId="5177A92F" w:rsidR="005F5B79" w:rsidRPr="004D2956" w:rsidRDefault="002F5F38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06D2E11" w14:textId="619DD561" w:rsidR="005F5B79" w:rsidRPr="004D2956" w:rsidRDefault="002F5F3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78CE9E3" w14:textId="10A2C367" w:rsidR="005F5B79" w:rsidRPr="004D2956" w:rsidRDefault="002F5F3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-0,00507754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3F58DA6" w14:textId="773F4F22" w:rsidR="005F5B79" w:rsidRPr="004D2956" w:rsidRDefault="002F5F3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49,0074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E47C728" w14:textId="60B7D672" w:rsidR="005F5B79" w:rsidRPr="004D2956" w:rsidRDefault="002F5F3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0,00116167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2B05008" w14:textId="3F29D2FC" w:rsidR="005F5B79" w:rsidRPr="004D2956" w:rsidRDefault="002F5F3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49,0074</w:t>
                  </w:r>
                </w:p>
              </w:tc>
            </w:tr>
          </w:tbl>
          <w:p w14:paraId="170FDC2C" w14:textId="26AC6721" w:rsidR="005F5B79" w:rsidRPr="000B04D4" w:rsidRDefault="002F5F38" w:rsidP="000A7C6B">
            <w:pPr>
              <w:pStyle w:val="Ttulo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7A89F334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67E4732" w14:textId="0FE2FA95" w:rsidR="005F5B79" w:rsidRDefault="002F5F38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57E2061" w14:textId="7C86DEA8" w:rsidR="005F5B79" w:rsidRDefault="002F5F38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2AD1391" w14:textId="1DB30E33" w:rsidR="005F5B79" w:rsidRDefault="002F5F38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4D44B7D" w14:textId="5045FC82" w:rsidR="005F5B79" w:rsidRDefault="002F5F38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F60BB86" w14:textId="72DA572A" w:rsidR="005F5B79" w:rsidRDefault="002F5F38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D06D79A" w14:textId="0780DCEA" w:rsidR="005F5B79" w:rsidRDefault="002F5F38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34A2E8DB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943FDF1" w14:textId="11B3EB5E" w:rsidR="005F5B79" w:rsidRPr="004D2956" w:rsidRDefault="002F5F38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071B754" w14:textId="5D18D3AF" w:rsidR="005F5B79" w:rsidRPr="004D2956" w:rsidRDefault="002F5F3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592F4E0" w14:textId="793486E0" w:rsidR="005F5B79" w:rsidRPr="004D2956" w:rsidRDefault="002F5F3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1C8E34E" w14:textId="27F4ECC2" w:rsidR="005F5B79" w:rsidRPr="004D2956" w:rsidRDefault="002F5F3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2C50E70" w14:textId="3D4EC8A4" w:rsidR="005F5B79" w:rsidRPr="004D2956" w:rsidRDefault="002F5F3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CC7B622" w14:textId="75A7A517" w:rsidR="005F5B79" w:rsidRPr="004D2956" w:rsidRDefault="002F5F3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68CBDD5E" w14:textId="77777777" w:rsidR="005F5B79" w:rsidRDefault="005F5B79" w:rsidP="000A7C6B"/>
        </w:tc>
      </w:tr>
      <w:tr w:rsidR="005F5B79" w14:paraId="184D1E74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22E55A1B" w14:textId="227ECB01" w:rsidR="00C6072D" w:rsidRPr="000B04D4" w:rsidRDefault="002F5F38" w:rsidP="00C6072D">
            <w:pPr>
              <w:pStyle w:val="Ttulo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76C2C0DD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3BE910E" w14:textId="00CA3BA1" w:rsidR="00C6072D" w:rsidRDefault="002F5F38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0CF985B" w14:textId="47EC3A6F" w:rsidR="00C6072D" w:rsidRDefault="002F5F38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714C5D5" w14:textId="63CF8649" w:rsidR="00C6072D" w:rsidRDefault="002F5F38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2F65001" w14:textId="1141C828" w:rsidR="00C6072D" w:rsidRDefault="002F5F38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E67DEC0" w14:textId="62AE488D" w:rsidR="00C6072D" w:rsidRDefault="002F5F38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1D941EC" w14:textId="69467DF3" w:rsidR="00C6072D" w:rsidRDefault="002F5F38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37509698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86DDF17" w14:textId="695E4E80" w:rsidR="00C6072D" w:rsidRPr="004D2956" w:rsidRDefault="002F5F38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A143220" w14:textId="4C8A8DDD" w:rsidR="00C6072D" w:rsidRPr="004D2956" w:rsidRDefault="002F5F38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3D3B504" w14:textId="2B5F91B0" w:rsidR="00C6072D" w:rsidRPr="004D2956" w:rsidRDefault="002F5F38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-0,0312246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BD4278E" w14:textId="23A859EF" w:rsidR="00C6072D" w:rsidRPr="004D2956" w:rsidRDefault="002F5F38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8,07681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4FE48E7" w14:textId="53223D70" w:rsidR="00C6072D" w:rsidRPr="004D2956" w:rsidRDefault="002F5F38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0,0519405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A3FA959" w14:textId="505AB249" w:rsidR="00C6072D" w:rsidRPr="004D2956" w:rsidRDefault="002F5F38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8,07704</w:t>
                  </w:r>
                </w:p>
              </w:tc>
            </w:tr>
          </w:tbl>
          <w:p w14:paraId="29AE2833" w14:textId="573229E2" w:rsidR="00C6072D" w:rsidRPr="000B04D4" w:rsidRDefault="002F5F38" w:rsidP="00C6072D">
            <w:pPr>
              <w:pStyle w:val="Ttulo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34C6C342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9490459" w14:textId="021CC2A8" w:rsidR="00C6072D" w:rsidRDefault="002F5F38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1387950" w14:textId="05065591" w:rsidR="00C6072D" w:rsidRDefault="002F5F38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E92C7A2" w14:textId="2552F1D1" w:rsidR="00C6072D" w:rsidRDefault="002F5F38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00155F6" w14:textId="3E37EB58" w:rsidR="00C6072D" w:rsidRDefault="002F5F38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E4B9C7A" w14:textId="525F57C4" w:rsidR="00C6072D" w:rsidRDefault="002F5F38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5BED38D" w14:textId="7CC2A2AE" w:rsidR="00C6072D" w:rsidRDefault="002F5F38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5E1AE00E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83D7858" w14:textId="24644A53" w:rsidR="00C6072D" w:rsidRPr="004D2956" w:rsidRDefault="002F5F38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93E98BD" w14:textId="5F0D5CA3" w:rsidR="00C6072D" w:rsidRPr="004D2956" w:rsidRDefault="002F5F38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1768384" w14:textId="7A13A3DB" w:rsidR="00C6072D" w:rsidRPr="004D2956" w:rsidRDefault="002F5F38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AA05EB4" w14:textId="024C6EBB" w:rsidR="00C6072D" w:rsidRPr="004D2956" w:rsidRDefault="002F5F38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55E140E" w14:textId="2EB6D6AB" w:rsidR="00C6072D" w:rsidRPr="004D2956" w:rsidRDefault="002F5F38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5342FCF" w14:textId="51E7EEE9" w:rsidR="00C6072D" w:rsidRPr="004D2956" w:rsidRDefault="002F5F38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14:paraId="72FABDB8" w14:textId="77CA5C9D" w:rsidR="005F5B79" w:rsidRDefault="005F5B79" w:rsidP="000A7C6B"/>
        </w:tc>
      </w:tr>
      <w:bookmarkEnd w:id="18"/>
      <w:bookmarkEnd w:id="19"/>
      <w:bookmarkEnd w:id="20"/>
    </w:tbl>
    <w:p w14:paraId="6195FD1D" w14:textId="77777777" w:rsidR="00EC2432" w:rsidRDefault="00EC2432" w:rsidP="00EC2432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02961117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7DED9BD" w14:textId="1286AA52" w:rsidR="0050542D" w:rsidRPr="002F5F38" w:rsidRDefault="002F5F38" w:rsidP="002F5F38">
            <w:pPr>
              <w:pStyle w:val="Ttulo1"/>
            </w:pPr>
            <w:bookmarkStart w:id="21" w:name="_Toc137470602"/>
            <w:r>
              <w:t>Beams</w:t>
            </w:r>
            <w:bookmarkEnd w:id="21"/>
          </w:p>
          <w:p w14:paraId="1F6BB89D" w14:textId="35BEB19C" w:rsidR="00EC2432" w:rsidRDefault="002F5F38" w:rsidP="000A7C6B">
            <w:r>
              <w:rPr>
                <w:sz w:val="24"/>
                <w:szCs w:val="24"/>
              </w:rPr>
              <w:t>No Data</w:t>
            </w:r>
          </w:p>
        </w:tc>
      </w:tr>
    </w:tbl>
    <w:p w14:paraId="521A5FB8" w14:textId="77777777" w:rsidR="00EC2432" w:rsidRDefault="00EC2432" w:rsidP="0094009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65CB179E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8D6F0CF" w14:textId="5FEA19AD" w:rsidR="00EC2432" w:rsidRDefault="002F5F38" w:rsidP="000A7C6B">
            <w:pPr>
              <w:pStyle w:val="Ttulo1"/>
            </w:pPr>
            <w:bookmarkStart w:id="22" w:name="_Toc243733152"/>
            <w:bookmarkStart w:id="23" w:name="_Toc245020120"/>
            <w:bookmarkStart w:id="24" w:name="_Toc245020152"/>
            <w:bookmarkStart w:id="25" w:name="_Toc137470603"/>
            <w:r>
              <w:lastRenderedPageBreak/>
              <w:t>Study Results</w:t>
            </w:r>
            <w:bookmarkEnd w:id="25"/>
          </w:p>
          <w:p w14:paraId="375BA611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316"/>
              <w:gridCol w:w="2240"/>
              <w:gridCol w:w="2178"/>
            </w:tblGrid>
            <w:tr w:rsidR="002F5F38" w14:paraId="5E7BB3DE" w14:textId="77777777" w:rsidTr="00CB737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76F36AE" w14:textId="02FDE852" w:rsidR="002F5F38" w:rsidRDefault="002F5F38" w:rsidP="002F5F38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0916AE8" w14:textId="1010FFB9" w:rsidR="002F5F38" w:rsidRDefault="002F5F38" w:rsidP="002F5F3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5BF1AE1" w14:textId="64F7CD0B" w:rsidR="002F5F38" w:rsidRDefault="002F5F38" w:rsidP="002F5F3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0F76DFFD" w14:textId="463ECCDB" w:rsidR="002F5F38" w:rsidRDefault="002F5F38" w:rsidP="002F5F3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2F5F38" w14:paraId="4DBE1868" w14:textId="77777777" w:rsidTr="00CB737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AB02603" w14:textId="7BD110C6" w:rsidR="002F5F38" w:rsidRPr="004D2956" w:rsidRDefault="002F5F38" w:rsidP="002F5F38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Concentração de Tensões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2AF1D2D" w14:textId="4CAE9184" w:rsidR="002F5F38" w:rsidRPr="004D2956" w:rsidRDefault="002F5F38" w:rsidP="002F5F3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D124A6E" w14:textId="77777777" w:rsidR="002F5F38" w:rsidRDefault="002F5F38" w:rsidP="002F5F3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0,00N/mm^2 (MPa)</w:t>
                  </w:r>
                </w:p>
                <w:p w14:paraId="72FF2A40" w14:textId="51BE47AF" w:rsidR="002F5F38" w:rsidRPr="004D2956" w:rsidRDefault="002F5F38" w:rsidP="002F5F3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21583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FA5E597" w14:textId="77777777" w:rsidR="002F5F38" w:rsidRDefault="002F5F38" w:rsidP="002F5F3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2,83N/mm^2 (MPa)</w:t>
                  </w:r>
                </w:p>
                <w:p w14:paraId="4204D076" w14:textId="7A65B249" w:rsidR="002F5F38" w:rsidRPr="004D2956" w:rsidRDefault="002F5F38" w:rsidP="002F5F3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30</w:t>
                  </w:r>
                </w:p>
              </w:tc>
            </w:tr>
            <w:tr w:rsidR="002F5F38" w14:paraId="2A2EDE53" w14:textId="77777777" w:rsidTr="00CB737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0BB29F2" w14:textId="2643F7AA" w:rsidR="002F5F38" w:rsidRDefault="002F5F38" w:rsidP="002F5F38">
                  <w:pPr>
                    <w:jc w:val="center"/>
                    <w:rPr>
                      <w:rStyle w:val="Forte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1880F56C" wp14:editId="53161CA0">
                        <wp:extent cx="6646545" cy="3401695"/>
                        <wp:effectExtent l="0" t="0" r="1905" b="8255"/>
                        <wp:docPr id="1502766572" name="Imagem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02766572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401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744EC6C" w14:textId="628A914A" w:rsidR="002F5F38" w:rsidRPr="004D2956" w:rsidRDefault="002F5F38" w:rsidP="002F5F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lub_braco_1-Análise Estrutural-Stress-Concentração de Tensões</w:t>
                  </w:r>
                </w:p>
              </w:tc>
            </w:tr>
          </w:tbl>
          <w:p w14:paraId="28F869E2" w14:textId="77777777" w:rsidR="002F5F38" w:rsidRDefault="002F5F38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2F5F38" w14:paraId="4161032B" w14:textId="77777777" w:rsidTr="00CB737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7EA6F10" w14:textId="5BC96E93" w:rsidR="002F5F38" w:rsidRDefault="002F5F38" w:rsidP="002F5F38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7B3AB27" w14:textId="00E39067" w:rsidR="002F5F38" w:rsidRDefault="002F5F38" w:rsidP="002F5F3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2B9D80D" w14:textId="4410DCA4" w:rsidR="002F5F38" w:rsidRDefault="002F5F38" w:rsidP="002F5F3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4EA23F3E" w14:textId="0FCF6586" w:rsidR="002F5F38" w:rsidRDefault="002F5F38" w:rsidP="002F5F3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2F5F38" w14:paraId="6D6F6F57" w14:textId="77777777" w:rsidTr="00CB737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1C353B3" w14:textId="3890E87E" w:rsidR="002F5F38" w:rsidRPr="004D2956" w:rsidRDefault="002F5F38" w:rsidP="002F5F38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Flecha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D6ED403" w14:textId="294A6666" w:rsidR="002F5F38" w:rsidRPr="004D2956" w:rsidRDefault="002F5F38" w:rsidP="002F5F3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UY: Y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99BFF71" w14:textId="77777777" w:rsidR="002F5F38" w:rsidRDefault="002F5F38" w:rsidP="002F5F3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-0,03mm</w:t>
                  </w:r>
                </w:p>
                <w:p w14:paraId="1FC87D10" w14:textId="50A36A9E" w:rsidR="002F5F38" w:rsidRPr="004D2956" w:rsidRDefault="002F5F38" w:rsidP="002F5F3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52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A83239A" w14:textId="77777777" w:rsidR="002F5F38" w:rsidRDefault="002F5F38" w:rsidP="002F5F3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0,00mm</w:t>
                  </w:r>
                </w:p>
                <w:p w14:paraId="69729FF5" w14:textId="13F9D2A5" w:rsidR="002F5F38" w:rsidRPr="004D2956" w:rsidRDefault="002F5F38" w:rsidP="002F5F3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831</w:t>
                  </w:r>
                </w:p>
              </w:tc>
            </w:tr>
            <w:tr w:rsidR="002F5F38" w14:paraId="684C791A" w14:textId="77777777" w:rsidTr="00CB737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70F47AD" w14:textId="512BA1A9" w:rsidR="002F5F38" w:rsidRDefault="002F5F38" w:rsidP="002F5F38">
                  <w:pPr>
                    <w:jc w:val="center"/>
                    <w:rPr>
                      <w:rStyle w:val="Forte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11E5A391" wp14:editId="5BE78DD7">
                        <wp:extent cx="6646545" cy="3401695"/>
                        <wp:effectExtent l="0" t="0" r="1905" b="8255"/>
                        <wp:docPr id="892364488" name="Imagem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2364488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401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03DA76A" w14:textId="7C869A5B" w:rsidR="002F5F38" w:rsidRPr="004D2956" w:rsidRDefault="002F5F38" w:rsidP="002F5F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lastRenderedPageBreak/>
                    <w:t>lub_braco_1-Análise Estrutural-Displacement-Flecha</w:t>
                  </w:r>
                </w:p>
              </w:tc>
            </w:tr>
          </w:tbl>
          <w:p w14:paraId="0EEAB4F3" w14:textId="77777777" w:rsidR="002F5F38" w:rsidRDefault="002F5F38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319"/>
              <w:gridCol w:w="6886"/>
            </w:tblGrid>
            <w:tr w:rsidR="002F5F38" w14:paraId="6FDBCFAC" w14:textId="77777777" w:rsidTr="002F5F3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9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626EF39" w14:textId="71AD9039" w:rsidR="002F5F38" w:rsidRDefault="002F5F38" w:rsidP="002F5F38">
                  <w:r>
                    <w:t>Name</w:t>
                  </w:r>
                </w:p>
              </w:tc>
              <w:tc>
                <w:tcPr>
                  <w:tcW w:w="7736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03C998F" w14:textId="60AB539E" w:rsidR="002F5F38" w:rsidRDefault="002F5F38" w:rsidP="002F5F3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</w:tr>
            <w:tr w:rsidR="002F5F38" w14:paraId="42BC47AA" w14:textId="77777777" w:rsidTr="00972F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9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EBAF9AF" w14:textId="3394C74F" w:rsidR="002F5F38" w:rsidRPr="004D2956" w:rsidRDefault="002F5F38" w:rsidP="002F5F38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Displacement1{1}</w:t>
                  </w:r>
                </w:p>
              </w:tc>
              <w:tc>
                <w:tcPr>
                  <w:tcW w:w="7736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D3C05EE" w14:textId="1A0B943A" w:rsidR="002F5F38" w:rsidRPr="004D2956" w:rsidRDefault="002F5F38" w:rsidP="002F5F3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Deformed shape</w:t>
                  </w:r>
                </w:p>
              </w:tc>
            </w:tr>
            <w:tr w:rsidR="002F5F38" w14:paraId="58B50933" w14:textId="77777777" w:rsidTr="002F5F3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C16142E" w14:textId="22A86074" w:rsidR="002F5F38" w:rsidRDefault="002F5F38" w:rsidP="002F5F38">
                  <w:pPr>
                    <w:jc w:val="center"/>
                    <w:rPr>
                      <w:rStyle w:val="Forte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30890128" wp14:editId="2A78F584">
                        <wp:extent cx="6646545" cy="3401695"/>
                        <wp:effectExtent l="0" t="0" r="1905" b="8255"/>
                        <wp:docPr id="611718203" name="Imagem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1718203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401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611173C" w14:textId="3E54FC76" w:rsidR="002F5F38" w:rsidRPr="004D2956" w:rsidRDefault="002F5F38" w:rsidP="002F5F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lub_braco_1-Análise Estrutural-Displacement-Displacement1{1}</w:t>
                  </w:r>
                </w:p>
              </w:tc>
            </w:tr>
          </w:tbl>
          <w:p w14:paraId="11B56ED8" w14:textId="77777777" w:rsidR="002F5F38" w:rsidRPr="000B04D4" w:rsidRDefault="002F5F38" w:rsidP="000A7C6B"/>
          <w:bookmarkEnd w:id="22"/>
          <w:bookmarkEnd w:id="23"/>
          <w:bookmarkEnd w:id="24"/>
          <w:p w14:paraId="5FDE14A6" w14:textId="25F4DDCB" w:rsidR="00EC2432" w:rsidRDefault="00EC2432" w:rsidP="000A7C6B"/>
        </w:tc>
      </w:tr>
    </w:tbl>
    <w:p w14:paraId="3B55F725" w14:textId="77777777" w:rsidR="000B1701" w:rsidRDefault="000B1701" w:rsidP="000B170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0B1701" w14:paraId="769C8555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7EEFE40" w14:textId="561594A4" w:rsidR="000B1701" w:rsidRDefault="002F5F38" w:rsidP="002F5F38">
            <w:pPr>
              <w:pStyle w:val="Ttulo1"/>
            </w:pPr>
            <w:bookmarkStart w:id="26" w:name="_Toc137470604"/>
            <w:r>
              <w:t>Conclusion</w:t>
            </w:r>
            <w:bookmarkEnd w:id="26"/>
          </w:p>
        </w:tc>
      </w:tr>
    </w:tbl>
    <w:p w14:paraId="4006C877" w14:textId="75F0A053" w:rsidR="00AC3438" w:rsidRPr="00AC3438" w:rsidRDefault="00AC3438" w:rsidP="00FE0924"/>
    <w:sectPr w:rsidR="00AC3438" w:rsidRPr="00AC3438" w:rsidSect="002F5F38">
      <w:footerReference w:type="default" r:id="rId17"/>
      <w:footerReference w:type="first" r:id="rId18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20ED4" w14:textId="77777777" w:rsidR="002F5F38" w:rsidRDefault="002F5F38" w:rsidP="00F25CD7">
      <w:pPr>
        <w:spacing w:after="0" w:line="240" w:lineRule="auto"/>
      </w:pPr>
      <w:r>
        <w:separator/>
      </w:r>
    </w:p>
  </w:endnote>
  <w:endnote w:type="continuationSeparator" w:id="0">
    <w:p w14:paraId="02589C80" w14:textId="77777777" w:rsidR="002F5F38" w:rsidRDefault="002F5F38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1"/>
      <w:gridCol w:w="3768"/>
      <w:gridCol w:w="4350"/>
      <w:gridCol w:w="528"/>
    </w:tblGrid>
    <w:tr w:rsidR="00DC4D2F" w14:paraId="7FFB3198" w14:textId="77777777" w:rsidTr="003E1AE9">
      <w:tc>
        <w:tcPr>
          <w:tcW w:w="867" w:type="pct"/>
        </w:tcPr>
        <w:p w14:paraId="15B6432A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06101392" wp14:editId="31CB834F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0C3B592F" w14:textId="77A0660F" w:rsidR="00DC4D2F" w:rsidRDefault="002F5F38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5BD91905" w14:textId="259E0D89" w:rsidR="00DC4D2F" w:rsidRDefault="002F5F38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lub_braco_1</w:t>
          </w:r>
        </w:p>
      </w:tc>
      <w:tc>
        <w:tcPr>
          <w:tcW w:w="0" w:type="auto"/>
          <w:vAlign w:val="bottom"/>
        </w:tcPr>
        <w:p w14:paraId="32A1B074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62AAA427" w14:textId="77777777" w:rsidR="00DC4D2F" w:rsidRPr="00BF0BC4" w:rsidRDefault="00DC4D2F" w:rsidP="00BF0B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0BE74BD3" w14:textId="77777777" w:rsidTr="00BF0BC4">
      <w:tc>
        <w:tcPr>
          <w:tcW w:w="1908" w:type="dxa"/>
        </w:tcPr>
        <w:p w14:paraId="00AA8110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67793B2C" wp14:editId="30E00025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2825F803" w14:textId="0BF8CA66" w:rsidR="00DC4D2F" w:rsidRDefault="002F5F38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53A86395" w14:textId="64632221" w:rsidR="00DC4D2F" w:rsidRDefault="002F5F38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lub_braco_1</w:t>
          </w:r>
        </w:p>
      </w:tc>
      <w:tc>
        <w:tcPr>
          <w:tcW w:w="360" w:type="dxa"/>
          <w:vAlign w:val="bottom"/>
        </w:tcPr>
        <w:p w14:paraId="7E011DF5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43548F08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54C81" w14:textId="77777777" w:rsidR="002F5F38" w:rsidRDefault="002F5F38" w:rsidP="00F25CD7">
      <w:pPr>
        <w:spacing w:after="0" w:line="240" w:lineRule="auto"/>
      </w:pPr>
      <w:r>
        <w:separator/>
      </w:r>
    </w:p>
  </w:footnote>
  <w:footnote w:type="continuationSeparator" w:id="0">
    <w:p w14:paraId="6833E16C" w14:textId="77777777" w:rsidR="002F5F38" w:rsidRDefault="002F5F38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38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2F5F38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DBFD6"/>
  <w15:docId w15:val="{03E4DDA9-A4D0-42DD-8B8A-F4EA7587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ndice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BB5A1B"/>
    <w:rPr>
      <w:b/>
      <w:bCs/>
    </w:rPr>
  </w:style>
  <w:style w:type="paragraph" w:styleId="SemEspaamento">
    <w:name w:val="No Spacing"/>
    <w:uiPriority w:val="1"/>
    <w:qFormat/>
    <w:rsid w:val="00BB5A1B"/>
    <w:pPr>
      <w:spacing w:after="0" w:line="240" w:lineRule="auto"/>
    </w:pPr>
  </w:style>
  <w:style w:type="paragraph" w:styleId="Cabealhodondice">
    <w:name w:val="TOC Heading"/>
    <w:basedOn w:val="Ttulo1"/>
    <w:next w:val="Normal"/>
    <w:uiPriority w:val="39"/>
    <w:unhideWhenUsed/>
    <w:qFormat/>
    <w:rsid w:val="00BB5A1B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25CD7"/>
  </w:style>
  <w:style w:type="paragraph" w:styleId="Rodap">
    <w:name w:val="footer"/>
    <w:basedOn w:val="Normal"/>
    <w:link w:val="RodapCarte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25CD7"/>
  </w:style>
  <w:style w:type="table" w:styleId="TabelacomGrelha">
    <w:name w:val="Table Grid"/>
    <w:basedOn w:val="Tabela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ela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3">
    <w:name w:val="Light List Accent 3"/>
    <w:basedOn w:val="Tabela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2">
    <w:name w:val="Light List Accent 2"/>
    <w:basedOn w:val="Tabela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F801E6"/>
    <w:rPr>
      <w:color w:val="0000FF" w:themeColor="hyperlink"/>
      <w:u w:val="single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staClara-Cor4">
    <w:name w:val="Light List Accent 4"/>
    <w:basedOn w:val="Tabela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ela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Mdia2-Cor1">
    <w:name w:val="Medium Grid 2 Accent 1"/>
    <w:basedOn w:val="Tabela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ela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relhaMdia1-Cor6">
    <w:name w:val="Medium Grid 1 Accent 6"/>
    <w:basedOn w:val="Tabela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Claro-Cor5">
    <w:name w:val="Light Shading Accent 5"/>
    <w:basedOn w:val="Tabela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4">
    <w:name w:val="Light Shading Accent 4"/>
    <w:basedOn w:val="Tabela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6AAC7-2917-4F5C-B83C-F13ED3BB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1</TotalTime>
  <Pages>9</Pages>
  <Words>780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Tiago Costa</dc:creator>
  <cp:lastModifiedBy>Tiago Costa (1191076)</cp:lastModifiedBy>
  <cp:revision>1</cp:revision>
  <dcterms:created xsi:type="dcterms:W3CDTF">2023-06-12T12:55:00Z</dcterms:created>
  <dcterms:modified xsi:type="dcterms:W3CDTF">2023-06-12T12:56:00Z</dcterms:modified>
</cp:coreProperties>
</file>